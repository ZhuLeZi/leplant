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3D3" w:rsidRDefault="00D153D3" w:rsidP="003F5B0F">
      <w:pPr>
        <w:ind w:firstLine="480"/>
        <w:rPr>
          <w:rFonts w:hint="eastAsia"/>
        </w:rPr>
      </w:pPr>
      <w:bookmarkStart w:id="0" w:name="_GoBack"/>
      <w:bookmarkEnd w:id="0"/>
    </w:p>
    <w:sectPr w:rsidR="00D153D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A2F" w:rsidRDefault="00461A2F" w:rsidP="00817599">
      <w:pPr>
        <w:ind w:firstLine="480"/>
      </w:pPr>
      <w:r>
        <w:separator/>
      </w:r>
    </w:p>
  </w:endnote>
  <w:endnote w:type="continuationSeparator" w:id="0">
    <w:p w:rsidR="00461A2F" w:rsidRDefault="00461A2F" w:rsidP="0081759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A2F" w:rsidRDefault="00461A2F" w:rsidP="00817599">
      <w:pPr>
        <w:ind w:firstLine="480"/>
      </w:pPr>
      <w:r>
        <w:separator/>
      </w:r>
    </w:p>
  </w:footnote>
  <w:footnote w:type="continuationSeparator" w:id="0">
    <w:p w:rsidR="00461A2F" w:rsidRDefault="00461A2F" w:rsidP="0081759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DC659"/>
    <w:multiLevelType w:val="singleLevel"/>
    <w:tmpl w:val="AC9DC659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3F4DE343"/>
    <w:multiLevelType w:val="singleLevel"/>
    <w:tmpl w:val="3F4DE343"/>
    <w:lvl w:ilvl="0">
      <w:start w:val="6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0"/>
  <w:drawingGridVerticalSpacing w:val="156"/>
  <w:doNotShadeFormData/>
  <w:noPunctuationKerning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CD"/>
    <w:rsid w:val="0000269A"/>
    <w:rsid w:val="000442C3"/>
    <w:rsid w:val="000806C2"/>
    <w:rsid w:val="000959AF"/>
    <w:rsid w:val="000A6FED"/>
    <w:rsid w:val="000B2EB9"/>
    <w:rsid w:val="000C11F5"/>
    <w:rsid w:val="000F23DE"/>
    <w:rsid w:val="001015CC"/>
    <w:rsid w:val="00114C90"/>
    <w:rsid w:val="00172A27"/>
    <w:rsid w:val="00184EB0"/>
    <w:rsid w:val="0019409B"/>
    <w:rsid w:val="00226052"/>
    <w:rsid w:val="002501B9"/>
    <w:rsid w:val="002732A3"/>
    <w:rsid w:val="00277E25"/>
    <w:rsid w:val="002A6CAC"/>
    <w:rsid w:val="003412E5"/>
    <w:rsid w:val="00371F70"/>
    <w:rsid w:val="00375F46"/>
    <w:rsid w:val="003F5B0F"/>
    <w:rsid w:val="00461A2F"/>
    <w:rsid w:val="00484370"/>
    <w:rsid w:val="00492BD9"/>
    <w:rsid w:val="004A0C79"/>
    <w:rsid w:val="004A2BBC"/>
    <w:rsid w:val="004A79E0"/>
    <w:rsid w:val="004C238B"/>
    <w:rsid w:val="004F2577"/>
    <w:rsid w:val="005243AB"/>
    <w:rsid w:val="00531C1C"/>
    <w:rsid w:val="00555246"/>
    <w:rsid w:val="00561D32"/>
    <w:rsid w:val="00584C67"/>
    <w:rsid w:val="00594A71"/>
    <w:rsid w:val="005A16F8"/>
    <w:rsid w:val="00641909"/>
    <w:rsid w:val="00645179"/>
    <w:rsid w:val="0069048E"/>
    <w:rsid w:val="006A41C3"/>
    <w:rsid w:val="006B0329"/>
    <w:rsid w:val="006B4201"/>
    <w:rsid w:val="006E00C2"/>
    <w:rsid w:val="006E02BC"/>
    <w:rsid w:val="006E0F64"/>
    <w:rsid w:val="0077351F"/>
    <w:rsid w:val="007B546D"/>
    <w:rsid w:val="00805F4E"/>
    <w:rsid w:val="00817599"/>
    <w:rsid w:val="0084076C"/>
    <w:rsid w:val="00853B8D"/>
    <w:rsid w:val="008757B3"/>
    <w:rsid w:val="00876C73"/>
    <w:rsid w:val="00915265"/>
    <w:rsid w:val="00915E9E"/>
    <w:rsid w:val="00917B85"/>
    <w:rsid w:val="009272A9"/>
    <w:rsid w:val="00943077"/>
    <w:rsid w:val="00944657"/>
    <w:rsid w:val="00987560"/>
    <w:rsid w:val="009A0D48"/>
    <w:rsid w:val="009E168C"/>
    <w:rsid w:val="009F4A4B"/>
    <w:rsid w:val="00A125A3"/>
    <w:rsid w:val="00A45332"/>
    <w:rsid w:val="00A54CA3"/>
    <w:rsid w:val="00A67880"/>
    <w:rsid w:val="00A724E3"/>
    <w:rsid w:val="00A95131"/>
    <w:rsid w:val="00AB1746"/>
    <w:rsid w:val="00AE3CF2"/>
    <w:rsid w:val="00AF08A6"/>
    <w:rsid w:val="00B06566"/>
    <w:rsid w:val="00B253F3"/>
    <w:rsid w:val="00B347CF"/>
    <w:rsid w:val="00B4310E"/>
    <w:rsid w:val="00B50FDD"/>
    <w:rsid w:val="00BD6E3C"/>
    <w:rsid w:val="00C92848"/>
    <w:rsid w:val="00CA419A"/>
    <w:rsid w:val="00CC5EEC"/>
    <w:rsid w:val="00CF25CD"/>
    <w:rsid w:val="00D153D3"/>
    <w:rsid w:val="00D40297"/>
    <w:rsid w:val="00D714E9"/>
    <w:rsid w:val="00D92BB4"/>
    <w:rsid w:val="00DA11D9"/>
    <w:rsid w:val="00DA656C"/>
    <w:rsid w:val="00DB1D69"/>
    <w:rsid w:val="00DC0AE9"/>
    <w:rsid w:val="00DC7E3C"/>
    <w:rsid w:val="00E36E39"/>
    <w:rsid w:val="00EB4FD2"/>
    <w:rsid w:val="00EE1984"/>
    <w:rsid w:val="00EF2446"/>
    <w:rsid w:val="00EF5692"/>
    <w:rsid w:val="00F760C8"/>
    <w:rsid w:val="00FC492E"/>
    <w:rsid w:val="00FC67A9"/>
    <w:rsid w:val="00FD5AB0"/>
    <w:rsid w:val="00FD733E"/>
    <w:rsid w:val="01052667"/>
    <w:rsid w:val="010C35F8"/>
    <w:rsid w:val="01122D32"/>
    <w:rsid w:val="01151926"/>
    <w:rsid w:val="011D2B86"/>
    <w:rsid w:val="013153F1"/>
    <w:rsid w:val="014B0FEC"/>
    <w:rsid w:val="015035DC"/>
    <w:rsid w:val="0154506A"/>
    <w:rsid w:val="01651DDE"/>
    <w:rsid w:val="016A2386"/>
    <w:rsid w:val="016A4024"/>
    <w:rsid w:val="016F0975"/>
    <w:rsid w:val="01723D6E"/>
    <w:rsid w:val="017A009C"/>
    <w:rsid w:val="01861AA6"/>
    <w:rsid w:val="01A96C23"/>
    <w:rsid w:val="01B8220D"/>
    <w:rsid w:val="01BA4F36"/>
    <w:rsid w:val="01BF68A2"/>
    <w:rsid w:val="01C045E4"/>
    <w:rsid w:val="01CD2B3F"/>
    <w:rsid w:val="01D34A64"/>
    <w:rsid w:val="01E04F5D"/>
    <w:rsid w:val="01E47E2B"/>
    <w:rsid w:val="01FA0B8F"/>
    <w:rsid w:val="01FB7EF3"/>
    <w:rsid w:val="01FD06EB"/>
    <w:rsid w:val="02000B40"/>
    <w:rsid w:val="02220E85"/>
    <w:rsid w:val="0224060D"/>
    <w:rsid w:val="022C36A2"/>
    <w:rsid w:val="0232724F"/>
    <w:rsid w:val="02366135"/>
    <w:rsid w:val="02450330"/>
    <w:rsid w:val="024F728E"/>
    <w:rsid w:val="025103DA"/>
    <w:rsid w:val="025B6FF8"/>
    <w:rsid w:val="02641C27"/>
    <w:rsid w:val="027F06A5"/>
    <w:rsid w:val="029426FE"/>
    <w:rsid w:val="02963EF3"/>
    <w:rsid w:val="02AE69E2"/>
    <w:rsid w:val="02CA1E57"/>
    <w:rsid w:val="02E920B8"/>
    <w:rsid w:val="02FE1B3E"/>
    <w:rsid w:val="03062A9C"/>
    <w:rsid w:val="03143EC2"/>
    <w:rsid w:val="0322107D"/>
    <w:rsid w:val="03442662"/>
    <w:rsid w:val="03551243"/>
    <w:rsid w:val="035517E5"/>
    <w:rsid w:val="03565EBE"/>
    <w:rsid w:val="03607933"/>
    <w:rsid w:val="03711838"/>
    <w:rsid w:val="0396626B"/>
    <w:rsid w:val="03A669C9"/>
    <w:rsid w:val="03BA3FF5"/>
    <w:rsid w:val="03D23C60"/>
    <w:rsid w:val="03D514BF"/>
    <w:rsid w:val="03E32015"/>
    <w:rsid w:val="03F92AA7"/>
    <w:rsid w:val="03FD021A"/>
    <w:rsid w:val="03FE0EEA"/>
    <w:rsid w:val="04041070"/>
    <w:rsid w:val="04041EBA"/>
    <w:rsid w:val="040A321E"/>
    <w:rsid w:val="040D5BC1"/>
    <w:rsid w:val="04257865"/>
    <w:rsid w:val="04267C0F"/>
    <w:rsid w:val="043214E1"/>
    <w:rsid w:val="0433739C"/>
    <w:rsid w:val="04562A76"/>
    <w:rsid w:val="04841EB1"/>
    <w:rsid w:val="049836F1"/>
    <w:rsid w:val="04C71FBB"/>
    <w:rsid w:val="04CD6F12"/>
    <w:rsid w:val="04D86A99"/>
    <w:rsid w:val="04DF16C3"/>
    <w:rsid w:val="04EA5E48"/>
    <w:rsid w:val="04F17305"/>
    <w:rsid w:val="051F4160"/>
    <w:rsid w:val="05282275"/>
    <w:rsid w:val="052F0DF0"/>
    <w:rsid w:val="05300735"/>
    <w:rsid w:val="053A1E1F"/>
    <w:rsid w:val="05403703"/>
    <w:rsid w:val="054652B8"/>
    <w:rsid w:val="05474D2C"/>
    <w:rsid w:val="054D001B"/>
    <w:rsid w:val="054F12C0"/>
    <w:rsid w:val="05707638"/>
    <w:rsid w:val="058C46E1"/>
    <w:rsid w:val="0595051C"/>
    <w:rsid w:val="05A90AA4"/>
    <w:rsid w:val="05AA66C9"/>
    <w:rsid w:val="05B75312"/>
    <w:rsid w:val="05B934E8"/>
    <w:rsid w:val="05CD0FAC"/>
    <w:rsid w:val="05D94832"/>
    <w:rsid w:val="05DD47DE"/>
    <w:rsid w:val="05E17C6F"/>
    <w:rsid w:val="05EB19CC"/>
    <w:rsid w:val="05EE1661"/>
    <w:rsid w:val="05F5710B"/>
    <w:rsid w:val="05F7321C"/>
    <w:rsid w:val="06147FF0"/>
    <w:rsid w:val="06176E51"/>
    <w:rsid w:val="06342885"/>
    <w:rsid w:val="063614EB"/>
    <w:rsid w:val="06391CB7"/>
    <w:rsid w:val="06587869"/>
    <w:rsid w:val="06742009"/>
    <w:rsid w:val="067D0B11"/>
    <w:rsid w:val="067F30D8"/>
    <w:rsid w:val="068236B7"/>
    <w:rsid w:val="068F11CF"/>
    <w:rsid w:val="06954C9C"/>
    <w:rsid w:val="06970B24"/>
    <w:rsid w:val="06982B28"/>
    <w:rsid w:val="06D446B4"/>
    <w:rsid w:val="06D70241"/>
    <w:rsid w:val="06ED779D"/>
    <w:rsid w:val="06F306F0"/>
    <w:rsid w:val="06F81EE1"/>
    <w:rsid w:val="07051790"/>
    <w:rsid w:val="07193CC0"/>
    <w:rsid w:val="07210BE2"/>
    <w:rsid w:val="07430C2E"/>
    <w:rsid w:val="07433B87"/>
    <w:rsid w:val="074362E6"/>
    <w:rsid w:val="074844C9"/>
    <w:rsid w:val="074C4F3D"/>
    <w:rsid w:val="074E2671"/>
    <w:rsid w:val="075C0754"/>
    <w:rsid w:val="076813A9"/>
    <w:rsid w:val="076E6E11"/>
    <w:rsid w:val="07763E5D"/>
    <w:rsid w:val="077A3FA2"/>
    <w:rsid w:val="07A264B5"/>
    <w:rsid w:val="07B64CBB"/>
    <w:rsid w:val="07E8607E"/>
    <w:rsid w:val="07EE3293"/>
    <w:rsid w:val="07EF3B34"/>
    <w:rsid w:val="07F84AB9"/>
    <w:rsid w:val="080D341C"/>
    <w:rsid w:val="082B5BA7"/>
    <w:rsid w:val="082C3AD2"/>
    <w:rsid w:val="084726A2"/>
    <w:rsid w:val="086B4E35"/>
    <w:rsid w:val="086E792D"/>
    <w:rsid w:val="08784BF3"/>
    <w:rsid w:val="08840F90"/>
    <w:rsid w:val="088D2F03"/>
    <w:rsid w:val="08A30D71"/>
    <w:rsid w:val="08A84767"/>
    <w:rsid w:val="08BA17F9"/>
    <w:rsid w:val="08EB7F76"/>
    <w:rsid w:val="090150B3"/>
    <w:rsid w:val="090729B1"/>
    <w:rsid w:val="091015D1"/>
    <w:rsid w:val="09204AF5"/>
    <w:rsid w:val="09247091"/>
    <w:rsid w:val="092E2E76"/>
    <w:rsid w:val="09445769"/>
    <w:rsid w:val="09456B3F"/>
    <w:rsid w:val="09475C41"/>
    <w:rsid w:val="09567CF8"/>
    <w:rsid w:val="095B514E"/>
    <w:rsid w:val="09672CF9"/>
    <w:rsid w:val="09695D25"/>
    <w:rsid w:val="096A5CAE"/>
    <w:rsid w:val="0976512F"/>
    <w:rsid w:val="09780D3E"/>
    <w:rsid w:val="097A1046"/>
    <w:rsid w:val="097A46A2"/>
    <w:rsid w:val="098F0E6C"/>
    <w:rsid w:val="09A4593C"/>
    <w:rsid w:val="09A5230F"/>
    <w:rsid w:val="09A62468"/>
    <w:rsid w:val="09B20515"/>
    <w:rsid w:val="09BA4FF8"/>
    <w:rsid w:val="09DC14F5"/>
    <w:rsid w:val="09DF4D83"/>
    <w:rsid w:val="09EB4B8C"/>
    <w:rsid w:val="09F2090A"/>
    <w:rsid w:val="09F31765"/>
    <w:rsid w:val="09FA517D"/>
    <w:rsid w:val="0A123CC6"/>
    <w:rsid w:val="0A34237C"/>
    <w:rsid w:val="0A3B17EA"/>
    <w:rsid w:val="0A473AC2"/>
    <w:rsid w:val="0A475B6F"/>
    <w:rsid w:val="0A4B5557"/>
    <w:rsid w:val="0A4E2BE5"/>
    <w:rsid w:val="0A7D14AE"/>
    <w:rsid w:val="0A7E5741"/>
    <w:rsid w:val="0AA467F9"/>
    <w:rsid w:val="0AAB4E5A"/>
    <w:rsid w:val="0AAC77D4"/>
    <w:rsid w:val="0AB35E2F"/>
    <w:rsid w:val="0ABB5882"/>
    <w:rsid w:val="0AC508C2"/>
    <w:rsid w:val="0AF932F4"/>
    <w:rsid w:val="0AF97271"/>
    <w:rsid w:val="0AFD3C59"/>
    <w:rsid w:val="0B142048"/>
    <w:rsid w:val="0B273FD6"/>
    <w:rsid w:val="0B393DB7"/>
    <w:rsid w:val="0B415606"/>
    <w:rsid w:val="0B5468B9"/>
    <w:rsid w:val="0B6D4F14"/>
    <w:rsid w:val="0B706EA3"/>
    <w:rsid w:val="0B837AD2"/>
    <w:rsid w:val="0B8515FC"/>
    <w:rsid w:val="0B857B74"/>
    <w:rsid w:val="0B8D3D48"/>
    <w:rsid w:val="0B9F50DB"/>
    <w:rsid w:val="0BA34E3E"/>
    <w:rsid w:val="0BC51CF2"/>
    <w:rsid w:val="0BCE458D"/>
    <w:rsid w:val="0BE71D4E"/>
    <w:rsid w:val="0BED6B1A"/>
    <w:rsid w:val="0BF45E69"/>
    <w:rsid w:val="0C0B3D3D"/>
    <w:rsid w:val="0C0C657D"/>
    <w:rsid w:val="0C125DA4"/>
    <w:rsid w:val="0C152D26"/>
    <w:rsid w:val="0C2E571F"/>
    <w:rsid w:val="0C314589"/>
    <w:rsid w:val="0C3471D2"/>
    <w:rsid w:val="0C3A482E"/>
    <w:rsid w:val="0C3E143F"/>
    <w:rsid w:val="0C461B92"/>
    <w:rsid w:val="0C4D6889"/>
    <w:rsid w:val="0C7E7395"/>
    <w:rsid w:val="0C865429"/>
    <w:rsid w:val="0C8A7C23"/>
    <w:rsid w:val="0C975DF2"/>
    <w:rsid w:val="0CA13D56"/>
    <w:rsid w:val="0CBA6BAD"/>
    <w:rsid w:val="0CBF6950"/>
    <w:rsid w:val="0CC37A61"/>
    <w:rsid w:val="0CC65E39"/>
    <w:rsid w:val="0CCE50BA"/>
    <w:rsid w:val="0CD46517"/>
    <w:rsid w:val="0CD76289"/>
    <w:rsid w:val="0CDA1736"/>
    <w:rsid w:val="0CDC22D7"/>
    <w:rsid w:val="0CED4A41"/>
    <w:rsid w:val="0CF00E0D"/>
    <w:rsid w:val="0CFF305E"/>
    <w:rsid w:val="0D150E6C"/>
    <w:rsid w:val="0D1974D6"/>
    <w:rsid w:val="0D4E02C0"/>
    <w:rsid w:val="0D513958"/>
    <w:rsid w:val="0D5F430E"/>
    <w:rsid w:val="0D60136E"/>
    <w:rsid w:val="0DA20B5A"/>
    <w:rsid w:val="0DA757F5"/>
    <w:rsid w:val="0DD22820"/>
    <w:rsid w:val="0DD47400"/>
    <w:rsid w:val="0DD62253"/>
    <w:rsid w:val="0E025674"/>
    <w:rsid w:val="0E164E79"/>
    <w:rsid w:val="0E3029F9"/>
    <w:rsid w:val="0E3327C9"/>
    <w:rsid w:val="0E3E2164"/>
    <w:rsid w:val="0E3F7B6B"/>
    <w:rsid w:val="0E4162FA"/>
    <w:rsid w:val="0E4F2E42"/>
    <w:rsid w:val="0E507B10"/>
    <w:rsid w:val="0E616035"/>
    <w:rsid w:val="0E6223D5"/>
    <w:rsid w:val="0E667A0B"/>
    <w:rsid w:val="0E85566C"/>
    <w:rsid w:val="0E8B5F32"/>
    <w:rsid w:val="0E940208"/>
    <w:rsid w:val="0E961A77"/>
    <w:rsid w:val="0E980991"/>
    <w:rsid w:val="0EA97120"/>
    <w:rsid w:val="0EBE1CB5"/>
    <w:rsid w:val="0ECA40B3"/>
    <w:rsid w:val="0ECC6CB4"/>
    <w:rsid w:val="0ECE36D5"/>
    <w:rsid w:val="0EDE3D99"/>
    <w:rsid w:val="0EE420C9"/>
    <w:rsid w:val="0EE43065"/>
    <w:rsid w:val="0EF07F45"/>
    <w:rsid w:val="0EF566BC"/>
    <w:rsid w:val="0EF80FC6"/>
    <w:rsid w:val="0EFA0068"/>
    <w:rsid w:val="0F081121"/>
    <w:rsid w:val="0F4C2FDA"/>
    <w:rsid w:val="0F554DB9"/>
    <w:rsid w:val="0F5E611F"/>
    <w:rsid w:val="0F6B42CE"/>
    <w:rsid w:val="0F7E3FB7"/>
    <w:rsid w:val="0F8C0ED2"/>
    <w:rsid w:val="0F90222D"/>
    <w:rsid w:val="0F9122C6"/>
    <w:rsid w:val="0FA837EF"/>
    <w:rsid w:val="0FB1166D"/>
    <w:rsid w:val="0FB73B31"/>
    <w:rsid w:val="0FBD6327"/>
    <w:rsid w:val="0FC600D6"/>
    <w:rsid w:val="0FC67592"/>
    <w:rsid w:val="0FD66FF8"/>
    <w:rsid w:val="0FEF5089"/>
    <w:rsid w:val="10055EBB"/>
    <w:rsid w:val="100A4E1C"/>
    <w:rsid w:val="10184DB2"/>
    <w:rsid w:val="10185485"/>
    <w:rsid w:val="101B08EA"/>
    <w:rsid w:val="103C266F"/>
    <w:rsid w:val="10445ABF"/>
    <w:rsid w:val="10497FC6"/>
    <w:rsid w:val="104A7747"/>
    <w:rsid w:val="10791197"/>
    <w:rsid w:val="107A0AC3"/>
    <w:rsid w:val="107F69C3"/>
    <w:rsid w:val="10875747"/>
    <w:rsid w:val="10977042"/>
    <w:rsid w:val="10A41466"/>
    <w:rsid w:val="10B13CEF"/>
    <w:rsid w:val="10C70B68"/>
    <w:rsid w:val="10D405F7"/>
    <w:rsid w:val="11006E9F"/>
    <w:rsid w:val="11022C65"/>
    <w:rsid w:val="110E0FF2"/>
    <w:rsid w:val="11200F46"/>
    <w:rsid w:val="11200FFF"/>
    <w:rsid w:val="112A6148"/>
    <w:rsid w:val="112D08A6"/>
    <w:rsid w:val="113E3530"/>
    <w:rsid w:val="11477A93"/>
    <w:rsid w:val="115550D1"/>
    <w:rsid w:val="115A61F3"/>
    <w:rsid w:val="115C761D"/>
    <w:rsid w:val="1160234F"/>
    <w:rsid w:val="116076E3"/>
    <w:rsid w:val="116962CC"/>
    <w:rsid w:val="116A18F3"/>
    <w:rsid w:val="117B066B"/>
    <w:rsid w:val="118A3BD1"/>
    <w:rsid w:val="119B7D5C"/>
    <w:rsid w:val="11A229B1"/>
    <w:rsid w:val="11A302CB"/>
    <w:rsid w:val="11B30E6B"/>
    <w:rsid w:val="11D414DB"/>
    <w:rsid w:val="11D4354E"/>
    <w:rsid w:val="11EF0C52"/>
    <w:rsid w:val="11FB07FA"/>
    <w:rsid w:val="120F0DCB"/>
    <w:rsid w:val="122F4CC1"/>
    <w:rsid w:val="12367FA4"/>
    <w:rsid w:val="123D0864"/>
    <w:rsid w:val="123D3F77"/>
    <w:rsid w:val="12755040"/>
    <w:rsid w:val="127D38C2"/>
    <w:rsid w:val="12860107"/>
    <w:rsid w:val="12A21F27"/>
    <w:rsid w:val="12A70B35"/>
    <w:rsid w:val="12AD3EA8"/>
    <w:rsid w:val="12B15C8D"/>
    <w:rsid w:val="12B508FD"/>
    <w:rsid w:val="12CE6BF7"/>
    <w:rsid w:val="12D82605"/>
    <w:rsid w:val="12F16F7F"/>
    <w:rsid w:val="12F202F8"/>
    <w:rsid w:val="12FC1AA9"/>
    <w:rsid w:val="1302525C"/>
    <w:rsid w:val="13107F63"/>
    <w:rsid w:val="13215E75"/>
    <w:rsid w:val="13386AF7"/>
    <w:rsid w:val="13441CAA"/>
    <w:rsid w:val="134E3439"/>
    <w:rsid w:val="134F4B53"/>
    <w:rsid w:val="13530320"/>
    <w:rsid w:val="136014FC"/>
    <w:rsid w:val="13604308"/>
    <w:rsid w:val="13660805"/>
    <w:rsid w:val="13692B96"/>
    <w:rsid w:val="138264BF"/>
    <w:rsid w:val="138A6D25"/>
    <w:rsid w:val="139F5EAB"/>
    <w:rsid w:val="13B4652A"/>
    <w:rsid w:val="13DB22DA"/>
    <w:rsid w:val="13DD5516"/>
    <w:rsid w:val="13EA4B31"/>
    <w:rsid w:val="140B6461"/>
    <w:rsid w:val="140F4EB4"/>
    <w:rsid w:val="141229E0"/>
    <w:rsid w:val="14214BAB"/>
    <w:rsid w:val="14354896"/>
    <w:rsid w:val="143566C1"/>
    <w:rsid w:val="1445480F"/>
    <w:rsid w:val="146D1C23"/>
    <w:rsid w:val="14745CD8"/>
    <w:rsid w:val="148977DA"/>
    <w:rsid w:val="149E2437"/>
    <w:rsid w:val="14A22D39"/>
    <w:rsid w:val="14A611D7"/>
    <w:rsid w:val="14E85857"/>
    <w:rsid w:val="15065072"/>
    <w:rsid w:val="1506563C"/>
    <w:rsid w:val="150E6DB6"/>
    <w:rsid w:val="15344F8C"/>
    <w:rsid w:val="15372838"/>
    <w:rsid w:val="154C0D02"/>
    <w:rsid w:val="155221FD"/>
    <w:rsid w:val="156B0F4D"/>
    <w:rsid w:val="156B766B"/>
    <w:rsid w:val="1572325C"/>
    <w:rsid w:val="15724AEF"/>
    <w:rsid w:val="15782AA7"/>
    <w:rsid w:val="158078A5"/>
    <w:rsid w:val="15833DCF"/>
    <w:rsid w:val="15B5126E"/>
    <w:rsid w:val="15E02016"/>
    <w:rsid w:val="1609189D"/>
    <w:rsid w:val="160D120E"/>
    <w:rsid w:val="160D2BB0"/>
    <w:rsid w:val="16185DB5"/>
    <w:rsid w:val="16201D57"/>
    <w:rsid w:val="162F4826"/>
    <w:rsid w:val="16341319"/>
    <w:rsid w:val="16423390"/>
    <w:rsid w:val="16481DB7"/>
    <w:rsid w:val="165246E7"/>
    <w:rsid w:val="165633B5"/>
    <w:rsid w:val="166860B4"/>
    <w:rsid w:val="16A75D8B"/>
    <w:rsid w:val="16AD5F6C"/>
    <w:rsid w:val="16CD5812"/>
    <w:rsid w:val="16D208E7"/>
    <w:rsid w:val="16D3281F"/>
    <w:rsid w:val="16D500FA"/>
    <w:rsid w:val="16E066AE"/>
    <w:rsid w:val="16F93610"/>
    <w:rsid w:val="17102121"/>
    <w:rsid w:val="17117C09"/>
    <w:rsid w:val="17290BB5"/>
    <w:rsid w:val="17325726"/>
    <w:rsid w:val="17642BA5"/>
    <w:rsid w:val="176D5296"/>
    <w:rsid w:val="177C4E22"/>
    <w:rsid w:val="1789436F"/>
    <w:rsid w:val="179418BA"/>
    <w:rsid w:val="1797225C"/>
    <w:rsid w:val="17A270A7"/>
    <w:rsid w:val="17AA2320"/>
    <w:rsid w:val="17C30ECB"/>
    <w:rsid w:val="17E61055"/>
    <w:rsid w:val="17E65BE8"/>
    <w:rsid w:val="17EF5812"/>
    <w:rsid w:val="17F67BCB"/>
    <w:rsid w:val="18003201"/>
    <w:rsid w:val="180F327E"/>
    <w:rsid w:val="18206D35"/>
    <w:rsid w:val="18303FF3"/>
    <w:rsid w:val="183B3AB8"/>
    <w:rsid w:val="18757B9A"/>
    <w:rsid w:val="1881576E"/>
    <w:rsid w:val="18824D81"/>
    <w:rsid w:val="189858A3"/>
    <w:rsid w:val="18A0441C"/>
    <w:rsid w:val="18B03051"/>
    <w:rsid w:val="18CD2CE6"/>
    <w:rsid w:val="18DE7ADB"/>
    <w:rsid w:val="18E45161"/>
    <w:rsid w:val="18E56CDC"/>
    <w:rsid w:val="18E72C09"/>
    <w:rsid w:val="19157BC8"/>
    <w:rsid w:val="19163301"/>
    <w:rsid w:val="19181E5D"/>
    <w:rsid w:val="191E12C9"/>
    <w:rsid w:val="19207DB0"/>
    <w:rsid w:val="19304579"/>
    <w:rsid w:val="19443C70"/>
    <w:rsid w:val="194A2130"/>
    <w:rsid w:val="195B6B99"/>
    <w:rsid w:val="195C2667"/>
    <w:rsid w:val="19652BC4"/>
    <w:rsid w:val="196F3F47"/>
    <w:rsid w:val="19784876"/>
    <w:rsid w:val="197D639D"/>
    <w:rsid w:val="1991054B"/>
    <w:rsid w:val="19952387"/>
    <w:rsid w:val="19977682"/>
    <w:rsid w:val="199F4B83"/>
    <w:rsid w:val="199F7267"/>
    <w:rsid w:val="19A32625"/>
    <w:rsid w:val="19AE00A9"/>
    <w:rsid w:val="19B01689"/>
    <w:rsid w:val="19B04890"/>
    <w:rsid w:val="19B25E9C"/>
    <w:rsid w:val="19DB5242"/>
    <w:rsid w:val="19FE52DD"/>
    <w:rsid w:val="1A0127C9"/>
    <w:rsid w:val="1A0D3226"/>
    <w:rsid w:val="1A0D39BE"/>
    <w:rsid w:val="1A166A1D"/>
    <w:rsid w:val="1A264D7C"/>
    <w:rsid w:val="1A2D4F5D"/>
    <w:rsid w:val="1A373210"/>
    <w:rsid w:val="1A4240F6"/>
    <w:rsid w:val="1A46636D"/>
    <w:rsid w:val="1A57685B"/>
    <w:rsid w:val="1A577842"/>
    <w:rsid w:val="1A5C4327"/>
    <w:rsid w:val="1A5C6F1B"/>
    <w:rsid w:val="1A621F7E"/>
    <w:rsid w:val="1A63659C"/>
    <w:rsid w:val="1A816161"/>
    <w:rsid w:val="1A9C5FBC"/>
    <w:rsid w:val="1A9E6F54"/>
    <w:rsid w:val="1A9F0FCF"/>
    <w:rsid w:val="1AB52BA3"/>
    <w:rsid w:val="1AEE7C94"/>
    <w:rsid w:val="1B1119E0"/>
    <w:rsid w:val="1B1870DE"/>
    <w:rsid w:val="1B351E6D"/>
    <w:rsid w:val="1B3B1159"/>
    <w:rsid w:val="1B4E6DAC"/>
    <w:rsid w:val="1B824D8F"/>
    <w:rsid w:val="1B837DF0"/>
    <w:rsid w:val="1BD2354E"/>
    <w:rsid w:val="1BD952CD"/>
    <w:rsid w:val="1BDD7F9C"/>
    <w:rsid w:val="1BF1743B"/>
    <w:rsid w:val="1C09287D"/>
    <w:rsid w:val="1C0A2261"/>
    <w:rsid w:val="1C127FCD"/>
    <w:rsid w:val="1C1B136F"/>
    <w:rsid w:val="1C1E3CBC"/>
    <w:rsid w:val="1C2816C4"/>
    <w:rsid w:val="1C4266CF"/>
    <w:rsid w:val="1C5059A9"/>
    <w:rsid w:val="1C6B0F1E"/>
    <w:rsid w:val="1C765F1C"/>
    <w:rsid w:val="1C9507A8"/>
    <w:rsid w:val="1C9A5745"/>
    <w:rsid w:val="1C9B626C"/>
    <w:rsid w:val="1CA14E9E"/>
    <w:rsid w:val="1CC21AB4"/>
    <w:rsid w:val="1CC750E3"/>
    <w:rsid w:val="1CCD2745"/>
    <w:rsid w:val="1CCF7E93"/>
    <w:rsid w:val="1CE232AB"/>
    <w:rsid w:val="1D1920EC"/>
    <w:rsid w:val="1D1A66A2"/>
    <w:rsid w:val="1D1A7505"/>
    <w:rsid w:val="1D2D6C73"/>
    <w:rsid w:val="1D4338E8"/>
    <w:rsid w:val="1D606C43"/>
    <w:rsid w:val="1D61180C"/>
    <w:rsid w:val="1D7138B1"/>
    <w:rsid w:val="1D7325D1"/>
    <w:rsid w:val="1D793A06"/>
    <w:rsid w:val="1D800196"/>
    <w:rsid w:val="1D836CAD"/>
    <w:rsid w:val="1DA273AA"/>
    <w:rsid w:val="1DC868CC"/>
    <w:rsid w:val="1DE329F9"/>
    <w:rsid w:val="1DE9237E"/>
    <w:rsid w:val="1DE96C50"/>
    <w:rsid w:val="1E0052BE"/>
    <w:rsid w:val="1E0B4A70"/>
    <w:rsid w:val="1E132672"/>
    <w:rsid w:val="1E1C26EF"/>
    <w:rsid w:val="1E221010"/>
    <w:rsid w:val="1E2C78A6"/>
    <w:rsid w:val="1E392F7A"/>
    <w:rsid w:val="1E3F18F7"/>
    <w:rsid w:val="1E4E693D"/>
    <w:rsid w:val="1E4F01C5"/>
    <w:rsid w:val="1E8407DF"/>
    <w:rsid w:val="1E8A6B8C"/>
    <w:rsid w:val="1E8D5872"/>
    <w:rsid w:val="1ECD78CF"/>
    <w:rsid w:val="1ED52C01"/>
    <w:rsid w:val="1EDB42F2"/>
    <w:rsid w:val="1EDF0318"/>
    <w:rsid w:val="1EEC72AF"/>
    <w:rsid w:val="1F0E232B"/>
    <w:rsid w:val="1F163DE8"/>
    <w:rsid w:val="1F194770"/>
    <w:rsid w:val="1F202B2D"/>
    <w:rsid w:val="1F265446"/>
    <w:rsid w:val="1F2E7EBB"/>
    <w:rsid w:val="1F330A09"/>
    <w:rsid w:val="1F396790"/>
    <w:rsid w:val="1F5023D0"/>
    <w:rsid w:val="1F570FD3"/>
    <w:rsid w:val="1F825EDE"/>
    <w:rsid w:val="1F8A1165"/>
    <w:rsid w:val="1F8E0670"/>
    <w:rsid w:val="1F976B52"/>
    <w:rsid w:val="1F9C2D7E"/>
    <w:rsid w:val="1FB7313A"/>
    <w:rsid w:val="1FBF557E"/>
    <w:rsid w:val="1FC10B0F"/>
    <w:rsid w:val="1FC22249"/>
    <w:rsid w:val="1FC876CF"/>
    <w:rsid w:val="1FD27D78"/>
    <w:rsid w:val="1FE71B39"/>
    <w:rsid w:val="1FF10075"/>
    <w:rsid w:val="20065516"/>
    <w:rsid w:val="200F2A96"/>
    <w:rsid w:val="201100E6"/>
    <w:rsid w:val="20142310"/>
    <w:rsid w:val="20182E34"/>
    <w:rsid w:val="202A611C"/>
    <w:rsid w:val="20317930"/>
    <w:rsid w:val="203265C5"/>
    <w:rsid w:val="20445E13"/>
    <w:rsid w:val="20565C86"/>
    <w:rsid w:val="205E4997"/>
    <w:rsid w:val="205E6963"/>
    <w:rsid w:val="207D0701"/>
    <w:rsid w:val="20891611"/>
    <w:rsid w:val="209056A4"/>
    <w:rsid w:val="20991BCC"/>
    <w:rsid w:val="20A70DC9"/>
    <w:rsid w:val="20BF3C9E"/>
    <w:rsid w:val="20C05DE2"/>
    <w:rsid w:val="20C34E0B"/>
    <w:rsid w:val="20CD27C3"/>
    <w:rsid w:val="20CD540C"/>
    <w:rsid w:val="20D92064"/>
    <w:rsid w:val="20E94DD3"/>
    <w:rsid w:val="20EA22BA"/>
    <w:rsid w:val="20ED0D0E"/>
    <w:rsid w:val="20F05F08"/>
    <w:rsid w:val="20F92A80"/>
    <w:rsid w:val="211355F5"/>
    <w:rsid w:val="211D6D9F"/>
    <w:rsid w:val="213443D8"/>
    <w:rsid w:val="213614AC"/>
    <w:rsid w:val="213F1732"/>
    <w:rsid w:val="215901D9"/>
    <w:rsid w:val="215C2442"/>
    <w:rsid w:val="215D5DA5"/>
    <w:rsid w:val="21661623"/>
    <w:rsid w:val="216B5E43"/>
    <w:rsid w:val="217F0BAD"/>
    <w:rsid w:val="21806537"/>
    <w:rsid w:val="218645FC"/>
    <w:rsid w:val="21905237"/>
    <w:rsid w:val="219C3EFC"/>
    <w:rsid w:val="21A113C6"/>
    <w:rsid w:val="21AC4C7D"/>
    <w:rsid w:val="21B55909"/>
    <w:rsid w:val="21B72F69"/>
    <w:rsid w:val="21C439CC"/>
    <w:rsid w:val="21C50C55"/>
    <w:rsid w:val="21C84CA7"/>
    <w:rsid w:val="21E072A9"/>
    <w:rsid w:val="21FA0B2D"/>
    <w:rsid w:val="21FF46B3"/>
    <w:rsid w:val="2201604C"/>
    <w:rsid w:val="220D5607"/>
    <w:rsid w:val="22101AAC"/>
    <w:rsid w:val="221241B7"/>
    <w:rsid w:val="22182358"/>
    <w:rsid w:val="224A0DD9"/>
    <w:rsid w:val="22604963"/>
    <w:rsid w:val="227F2206"/>
    <w:rsid w:val="22851B4A"/>
    <w:rsid w:val="228B7B92"/>
    <w:rsid w:val="229C2868"/>
    <w:rsid w:val="22A00DB2"/>
    <w:rsid w:val="22A9584D"/>
    <w:rsid w:val="22BF6ED5"/>
    <w:rsid w:val="22D04343"/>
    <w:rsid w:val="22D61C07"/>
    <w:rsid w:val="22E626B0"/>
    <w:rsid w:val="22E9079C"/>
    <w:rsid w:val="22F971C3"/>
    <w:rsid w:val="22FC715D"/>
    <w:rsid w:val="23097BA8"/>
    <w:rsid w:val="23160433"/>
    <w:rsid w:val="23191DB2"/>
    <w:rsid w:val="232333B9"/>
    <w:rsid w:val="23314B76"/>
    <w:rsid w:val="233353AB"/>
    <w:rsid w:val="233931F4"/>
    <w:rsid w:val="233B6A18"/>
    <w:rsid w:val="234B5DD2"/>
    <w:rsid w:val="237F2B53"/>
    <w:rsid w:val="23CB3777"/>
    <w:rsid w:val="23D327F9"/>
    <w:rsid w:val="23D9242B"/>
    <w:rsid w:val="23DD7AB8"/>
    <w:rsid w:val="23F57299"/>
    <w:rsid w:val="23FE2286"/>
    <w:rsid w:val="24033330"/>
    <w:rsid w:val="241E594B"/>
    <w:rsid w:val="242526CA"/>
    <w:rsid w:val="24254232"/>
    <w:rsid w:val="24255064"/>
    <w:rsid w:val="24305A8D"/>
    <w:rsid w:val="24413C20"/>
    <w:rsid w:val="244641DC"/>
    <w:rsid w:val="246569BF"/>
    <w:rsid w:val="248F76D4"/>
    <w:rsid w:val="249516F5"/>
    <w:rsid w:val="249D0E38"/>
    <w:rsid w:val="24BA0FDF"/>
    <w:rsid w:val="24C13091"/>
    <w:rsid w:val="24CD7229"/>
    <w:rsid w:val="24D5355B"/>
    <w:rsid w:val="24F1041E"/>
    <w:rsid w:val="24FC00E7"/>
    <w:rsid w:val="24FE20E0"/>
    <w:rsid w:val="250C0EA5"/>
    <w:rsid w:val="250E5E9F"/>
    <w:rsid w:val="251519A7"/>
    <w:rsid w:val="25396FA1"/>
    <w:rsid w:val="253E7DDE"/>
    <w:rsid w:val="255D51CF"/>
    <w:rsid w:val="256621ED"/>
    <w:rsid w:val="25802177"/>
    <w:rsid w:val="25856711"/>
    <w:rsid w:val="25963A7B"/>
    <w:rsid w:val="259B6AAF"/>
    <w:rsid w:val="25AD2556"/>
    <w:rsid w:val="25AE0858"/>
    <w:rsid w:val="25AF5314"/>
    <w:rsid w:val="25C34598"/>
    <w:rsid w:val="25C75292"/>
    <w:rsid w:val="25D907DD"/>
    <w:rsid w:val="25DB4424"/>
    <w:rsid w:val="25EC0D77"/>
    <w:rsid w:val="25ED2206"/>
    <w:rsid w:val="25EE4D69"/>
    <w:rsid w:val="25EF01A4"/>
    <w:rsid w:val="25F028A2"/>
    <w:rsid w:val="25F618B0"/>
    <w:rsid w:val="25F65900"/>
    <w:rsid w:val="26080F1B"/>
    <w:rsid w:val="260A0522"/>
    <w:rsid w:val="260A7B78"/>
    <w:rsid w:val="261372BE"/>
    <w:rsid w:val="261613DF"/>
    <w:rsid w:val="263C02DA"/>
    <w:rsid w:val="26565D26"/>
    <w:rsid w:val="2657718C"/>
    <w:rsid w:val="266D7141"/>
    <w:rsid w:val="267C0FB2"/>
    <w:rsid w:val="268434B6"/>
    <w:rsid w:val="26A5730C"/>
    <w:rsid w:val="26A67675"/>
    <w:rsid w:val="26B14A47"/>
    <w:rsid w:val="26B94EB5"/>
    <w:rsid w:val="26DC7A1A"/>
    <w:rsid w:val="26DE4F57"/>
    <w:rsid w:val="26E00C00"/>
    <w:rsid w:val="26E02CA3"/>
    <w:rsid w:val="26EB3D59"/>
    <w:rsid w:val="27074076"/>
    <w:rsid w:val="2718641F"/>
    <w:rsid w:val="2739087E"/>
    <w:rsid w:val="27581B40"/>
    <w:rsid w:val="27794894"/>
    <w:rsid w:val="27A15DB1"/>
    <w:rsid w:val="27B47274"/>
    <w:rsid w:val="27B550A3"/>
    <w:rsid w:val="27BA3F61"/>
    <w:rsid w:val="27CA6C23"/>
    <w:rsid w:val="27D2475C"/>
    <w:rsid w:val="27D579C8"/>
    <w:rsid w:val="27D84317"/>
    <w:rsid w:val="27DA3305"/>
    <w:rsid w:val="27E56E40"/>
    <w:rsid w:val="27E656B1"/>
    <w:rsid w:val="28156B22"/>
    <w:rsid w:val="28176E71"/>
    <w:rsid w:val="281B6CAD"/>
    <w:rsid w:val="284B5E2C"/>
    <w:rsid w:val="28580E1C"/>
    <w:rsid w:val="285A5469"/>
    <w:rsid w:val="28640569"/>
    <w:rsid w:val="287D5E81"/>
    <w:rsid w:val="2883390B"/>
    <w:rsid w:val="288D609E"/>
    <w:rsid w:val="28900A73"/>
    <w:rsid w:val="28A05C56"/>
    <w:rsid w:val="28A30E72"/>
    <w:rsid w:val="28A512B5"/>
    <w:rsid w:val="28B33F82"/>
    <w:rsid w:val="28CB6783"/>
    <w:rsid w:val="28D0325D"/>
    <w:rsid w:val="28D647A3"/>
    <w:rsid w:val="296636EF"/>
    <w:rsid w:val="296A4FAC"/>
    <w:rsid w:val="296C581D"/>
    <w:rsid w:val="297279A0"/>
    <w:rsid w:val="29787B13"/>
    <w:rsid w:val="297B52AD"/>
    <w:rsid w:val="29883F06"/>
    <w:rsid w:val="299121AC"/>
    <w:rsid w:val="29A76493"/>
    <w:rsid w:val="29B11143"/>
    <w:rsid w:val="29C223F7"/>
    <w:rsid w:val="29C3743A"/>
    <w:rsid w:val="29C944D8"/>
    <w:rsid w:val="29DF3850"/>
    <w:rsid w:val="29E25245"/>
    <w:rsid w:val="29F2054D"/>
    <w:rsid w:val="29F52D20"/>
    <w:rsid w:val="2A025E9E"/>
    <w:rsid w:val="2A037BDF"/>
    <w:rsid w:val="2A050ED2"/>
    <w:rsid w:val="2A19351B"/>
    <w:rsid w:val="2A28426A"/>
    <w:rsid w:val="2A2F2A10"/>
    <w:rsid w:val="2A6529E4"/>
    <w:rsid w:val="2A832D10"/>
    <w:rsid w:val="2A915B18"/>
    <w:rsid w:val="2A951534"/>
    <w:rsid w:val="2A967F54"/>
    <w:rsid w:val="2AA01910"/>
    <w:rsid w:val="2AA37C53"/>
    <w:rsid w:val="2AB05319"/>
    <w:rsid w:val="2AB10A06"/>
    <w:rsid w:val="2AB5446D"/>
    <w:rsid w:val="2AC25331"/>
    <w:rsid w:val="2AED0313"/>
    <w:rsid w:val="2AF54654"/>
    <w:rsid w:val="2B111C29"/>
    <w:rsid w:val="2B256966"/>
    <w:rsid w:val="2B2A2CCA"/>
    <w:rsid w:val="2B2F4EDE"/>
    <w:rsid w:val="2B50615F"/>
    <w:rsid w:val="2B665A60"/>
    <w:rsid w:val="2B6A6CC3"/>
    <w:rsid w:val="2B7C7AD5"/>
    <w:rsid w:val="2B8D7203"/>
    <w:rsid w:val="2B942506"/>
    <w:rsid w:val="2BA41A7D"/>
    <w:rsid w:val="2BB8434B"/>
    <w:rsid w:val="2BB85783"/>
    <w:rsid w:val="2BC95FB5"/>
    <w:rsid w:val="2BD70B00"/>
    <w:rsid w:val="2BDD0583"/>
    <w:rsid w:val="2BE91F5E"/>
    <w:rsid w:val="2BF26820"/>
    <w:rsid w:val="2BF46991"/>
    <w:rsid w:val="2BF544EF"/>
    <w:rsid w:val="2C07443D"/>
    <w:rsid w:val="2C0E1994"/>
    <w:rsid w:val="2C266795"/>
    <w:rsid w:val="2C275969"/>
    <w:rsid w:val="2C383693"/>
    <w:rsid w:val="2C487E41"/>
    <w:rsid w:val="2C5D1586"/>
    <w:rsid w:val="2C641EDB"/>
    <w:rsid w:val="2C726FDF"/>
    <w:rsid w:val="2C750E60"/>
    <w:rsid w:val="2C784452"/>
    <w:rsid w:val="2C966292"/>
    <w:rsid w:val="2C9A702D"/>
    <w:rsid w:val="2C9F31F6"/>
    <w:rsid w:val="2CA65182"/>
    <w:rsid w:val="2CA8122A"/>
    <w:rsid w:val="2CC96647"/>
    <w:rsid w:val="2CD41EB0"/>
    <w:rsid w:val="2CD81A9C"/>
    <w:rsid w:val="2CEB0073"/>
    <w:rsid w:val="2CFE463D"/>
    <w:rsid w:val="2D004E3C"/>
    <w:rsid w:val="2D04506E"/>
    <w:rsid w:val="2D1C4AFF"/>
    <w:rsid w:val="2D3C3F6A"/>
    <w:rsid w:val="2D4273B9"/>
    <w:rsid w:val="2D470AAC"/>
    <w:rsid w:val="2D6423E6"/>
    <w:rsid w:val="2D876D9A"/>
    <w:rsid w:val="2DB9642C"/>
    <w:rsid w:val="2DBE2C6D"/>
    <w:rsid w:val="2DC34EA7"/>
    <w:rsid w:val="2DCD50A9"/>
    <w:rsid w:val="2DEA4451"/>
    <w:rsid w:val="2DF738E3"/>
    <w:rsid w:val="2E07487B"/>
    <w:rsid w:val="2E083BA1"/>
    <w:rsid w:val="2E0A3E46"/>
    <w:rsid w:val="2E142DA9"/>
    <w:rsid w:val="2E173183"/>
    <w:rsid w:val="2E1F280D"/>
    <w:rsid w:val="2E29452C"/>
    <w:rsid w:val="2E3550F0"/>
    <w:rsid w:val="2E3D676C"/>
    <w:rsid w:val="2E433B6C"/>
    <w:rsid w:val="2E4434B8"/>
    <w:rsid w:val="2E464DDC"/>
    <w:rsid w:val="2E4E2FFC"/>
    <w:rsid w:val="2E510FFB"/>
    <w:rsid w:val="2E620764"/>
    <w:rsid w:val="2E643E14"/>
    <w:rsid w:val="2E6F17B2"/>
    <w:rsid w:val="2E711168"/>
    <w:rsid w:val="2E88542F"/>
    <w:rsid w:val="2E893EEB"/>
    <w:rsid w:val="2E9653B7"/>
    <w:rsid w:val="2ED463E5"/>
    <w:rsid w:val="2EDF50AA"/>
    <w:rsid w:val="2EFC4CED"/>
    <w:rsid w:val="2F0A6083"/>
    <w:rsid w:val="2F190A02"/>
    <w:rsid w:val="2F193385"/>
    <w:rsid w:val="2F256320"/>
    <w:rsid w:val="2F3151D0"/>
    <w:rsid w:val="2F47609F"/>
    <w:rsid w:val="2F490DCD"/>
    <w:rsid w:val="2F494CAF"/>
    <w:rsid w:val="2F537462"/>
    <w:rsid w:val="2F5E7A9B"/>
    <w:rsid w:val="2F626F61"/>
    <w:rsid w:val="2F68621F"/>
    <w:rsid w:val="2F773E69"/>
    <w:rsid w:val="2F832BC0"/>
    <w:rsid w:val="2F8C3242"/>
    <w:rsid w:val="2F971693"/>
    <w:rsid w:val="2FBE7548"/>
    <w:rsid w:val="2FD4255A"/>
    <w:rsid w:val="2FDE2F8B"/>
    <w:rsid w:val="2FDE7123"/>
    <w:rsid w:val="2FE60398"/>
    <w:rsid w:val="2FEE718E"/>
    <w:rsid w:val="2FF66B23"/>
    <w:rsid w:val="2FF81755"/>
    <w:rsid w:val="300D65DD"/>
    <w:rsid w:val="301432F4"/>
    <w:rsid w:val="3022559F"/>
    <w:rsid w:val="302C6E65"/>
    <w:rsid w:val="30355C93"/>
    <w:rsid w:val="3042472F"/>
    <w:rsid w:val="304602DC"/>
    <w:rsid w:val="306C3BE5"/>
    <w:rsid w:val="30885261"/>
    <w:rsid w:val="308D19BA"/>
    <w:rsid w:val="30B855BE"/>
    <w:rsid w:val="30C01E7C"/>
    <w:rsid w:val="30D66335"/>
    <w:rsid w:val="30D673CE"/>
    <w:rsid w:val="30EB7D86"/>
    <w:rsid w:val="30F810F4"/>
    <w:rsid w:val="30FC1867"/>
    <w:rsid w:val="310B3E11"/>
    <w:rsid w:val="31150A7C"/>
    <w:rsid w:val="311A0982"/>
    <w:rsid w:val="311B32CA"/>
    <w:rsid w:val="311E41E9"/>
    <w:rsid w:val="312374FF"/>
    <w:rsid w:val="312652C0"/>
    <w:rsid w:val="31650CB7"/>
    <w:rsid w:val="317A5CEA"/>
    <w:rsid w:val="317C6EA2"/>
    <w:rsid w:val="31891384"/>
    <w:rsid w:val="31A07528"/>
    <w:rsid w:val="31B176A4"/>
    <w:rsid w:val="31B9063D"/>
    <w:rsid w:val="31BF7ADE"/>
    <w:rsid w:val="31C16466"/>
    <w:rsid w:val="31CB0E08"/>
    <w:rsid w:val="31D4451E"/>
    <w:rsid w:val="31F04D82"/>
    <w:rsid w:val="31FA3423"/>
    <w:rsid w:val="32033142"/>
    <w:rsid w:val="320B628F"/>
    <w:rsid w:val="321010FE"/>
    <w:rsid w:val="321D64AF"/>
    <w:rsid w:val="32257075"/>
    <w:rsid w:val="322D4E57"/>
    <w:rsid w:val="32547DE1"/>
    <w:rsid w:val="32582E36"/>
    <w:rsid w:val="327B04C8"/>
    <w:rsid w:val="328E3B8F"/>
    <w:rsid w:val="329F2153"/>
    <w:rsid w:val="32AC2F79"/>
    <w:rsid w:val="32B36D03"/>
    <w:rsid w:val="32EE1E73"/>
    <w:rsid w:val="32F51013"/>
    <w:rsid w:val="3300137C"/>
    <w:rsid w:val="331460D9"/>
    <w:rsid w:val="33210FAF"/>
    <w:rsid w:val="334B61E8"/>
    <w:rsid w:val="33527574"/>
    <w:rsid w:val="33563167"/>
    <w:rsid w:val="335D489A"/>
    <w:rsid w:val="3387652B"/>
    <w:rsid w:val="338C1E60"/>
    <w:rsid w:val="338D0C80"/>
    <w:rsid w:val="33937C56"/>
    <w:rsid w:val="33967688"/>
    <w:rsid w:val="33A57C25"/>
    <w:rsid w:val="33A63A51"/>
    <w:rsid w:val="33AB6301"/>
    <w:rsid w:val="33B36FE5"/>
    <w:rsid w:val="33C8073B"/>
    <w:rsid w:val="33D05E19"/>
    <w:rsid w:val="33D4079D"/>
    <w:rsid w:val="33DB4B0B"/>
    <w:rsid w:val="33F27DC1"/>
    <w:rsid w:val="33F32C37"/>
    <w:rsid w:val="3405155E"/>
    <w:rsid w:val="340A6AEE"/>
    <w:rsid w:val="340C0A5D"/>
    <w:rsid w:val="34127E75"/>
    <w:rsid w:val="34156838"/>
    <w:rsid w:val="3417227E"/>
    <w:rsid w:val="342E626B"/>
    <w:rsid w:val="34501D01"/>
    <w:rsid w:val="34507243"/>
    <w:rsid w:val="34694C82"/>
    <w:rsid w:val="34B744FD"/>
    <w:rsid w:val="34C027B8"/>
    <w:rsid w:val="34C11C9D"/>
    <w:rsid w:val="34DB0A86"/>
    <w:rsid w:val="34E6173A"/>
    <w:rsid w:val="34E83587"/>
    <w:rsid w:val="34EA7338"/>
    <w:rsid w:val="34F709E1"/>
    <w:rsid w:val="34F900B5"/>
    <w:rsid w:val="35026431"/>
    <w:rsid w:val="35083CA7"/>
    <w:rsid w:val="351A3FA8"/>
    <w:rsid w:val="353150FA"/>
    <w:rsid w:val="353674DF"/>
    <w:rsid w:val="353F01EF"/>
    <w:rsid w:val="355A756A"/>
    <w:rsid w:val="355C17CC"/>
    <w:rsid w:val="35641B05"/>
    <w:rsid w:val="356A16AA"/>
    <w:rsid w:val="356D6C8C"/>
    <w:rsid w:val="356D7A5B"/>
    <w:rsid w:val="35790221"/>
    <w:rsid w:val="357E228C"/>
    <w:rsid w:val="358470FE"/>
    <w:rsid w:val="35881BAD"/>
    <w:rsid w:val="359058B5"/>
    <w:rsid w:val="3594243C"/>
    <w:rsid w:val="359C78FD"/>
    <w:rsid w:val="35A17231"/>
    <w:rsid w:val="35B465D4"/>
    <w:rsid w:val="35E87DDE"/>
    <w:rsid w:val="35EA2DEB"/>
    <w:rsid w:val="35F220BC"/>
    <w:rsid w:val="361F5CA3"/>
    <w:rsid w:val="363552B2"/>
    <w:rsid w:val="36396C47"/>
    <w:rsid w:val="3645710E"/>
    <w:rsid w:val="3653199A"/>
    <w:rsid w:val="365A06BE"/>
    <w:rsid w:val="366A23BF"/>
    <w:rsid w:val="366A603E"/>
    <w:rsid w:val="36744D69"/>
    <w:rsid w:val="36913EC6"/>
    <w:rsid w:val="36957B0A"/>
    <w:rsid w:val="36BA276D"/>
    <w:rsid w:val="36D95C02"/>
    <w:rsid w:val="36E11D80"/>
    <w:rsid w:val="36E173B3"/>
    <w:rsid w:val="371F4DFD"/>
    <w:rsid w:val="373171C4"/>
    <w:rsid w:val="373F10A0"/>
    <w:rsid w:val="37542A6C"/>
    <w:rsid w:val="376000B6"/>
    <w:rsid w:val="37643108"/>
    <w:rsid w:val="3775127A"/>
    <w:rsid w:val="377A4E6A"/>
    <w:rsid w:val="377A6D05"/>
    <w:rsid w:val="37982C2A"/>
    <w:rsid w:val="379B0266"/>
    <w:rsid w:val="37B73CAE"/>
    <w:rsid w:val="37B90C10"/>
    <w:rsid w:val="37D66B95"/>
    <w:rsid w:val="37ED5DBB"/>
    <w:rsid w:val="37F86D44"/>
    <w:rsid w:val="38093927"/>
    <w:rsid w:val="380945D2"/>
    <w:rsid w:val="380B379D"/>
    <w:rsid w:val="381044DD"/>
    <w:rsid w:val="381A29D4"/>
    <w:rsid w:val="38375F8A"/>
    <w:rsid w:val="383B5E1C"/>
    <w:rsid w:val="38436754"/>
    <w:rsid w:val="3845285D"/>
    <w:rsid w:val="38693BC7"/>
    <w:rsid w:val="387514F0"/>
    <w:rsid w:val="38772121"/>
    <w:rsid w:val="3883049C"/>
    <w:rsid w:val="388967C2"/>
    <w:rsid w:val="388A6155"/>
    <w:rsid w:val="38951528"/>
    <w:rsid w:val="38C71FD5"/>
    <w:rsid w:val="38E43052"/>
    <w:rsid w:val="38EE56B8"/>
    <w:rsid w:val="390270FE"/>
    <w:rsid w:val="3905740F"/>
    <w:rsid w:val="3931429A"/>
    <w:rsid w:val="39464CA5"/>
    <w:rsid w:val="395603F5"/>
    <w:rsid w:val="395E6B00"/>
    <w:rsid w:val="397217C9"/>
    <w:rsid w:val="397902FE"/>
    <w:rsid w:val="39884421"/>
    <w:rsid w:val="39957345"/>
    <w:rsid w:val="399F1AB3"/>
    <w:rsid w:val="39B55B81"/>
    <w:rsid w:val="39B85E92"/>
    <w:rsid w:val="39C33DB5"/>
    <w:rsid w:val="39CA160F"/>
    <w:rsid w:val="39CA43A5"/>
    <w:rsid w:val="39D611A8"/>
    <w:rsid w:val="39E01795"/>
    <w:rsid w:val="39F679E4"/>
    <w:rsid w:val="3A084DBB"/>
    <w:rsid w:val="3A0A08C1"/>
    <w:rsid w:val="3A104493"/>
    <w:rsid w:val="3A1C59C8"/>
    <w:rsid w:val="3A4735F5"/>
    <w:rsid w:val="3A483777"/>
    <w:rsid w:val="3A4F4318"/>
    <w:rsid w:val="3A5A399C"/>
    <w:rsid w:val="3A66142E"/>
    <w:rsid w:val="3A6B7C8E"/>
    <w:rsid w:val="3A8B6562"/>
    <w:rsid w:val="3A8F1E68"/>
    <w:rsid w:val="3A9072DC"/>
    <w:rsid w:val="3AD42F86"/>
    <w:rsid w:val="3AD72CD8"/>
    <w:rsid w:val="3AE12DB9"/>
    <w:rsid w:val="3AEC4330"/>
    <w:rsid w:val="3AFC0646"/>
    <w:rsid w:val="3B045619"/>
    <w:rsid w:val="3B0510A3"/>
    <w:rsid w:val="3B187D9D"/>
    <w:rsid w:val="3B2336DC"/>
    <w:rsid w:val="3B6D084B"/>
    <w:rsid w:val="3B733B5D"/>
    <w:rsid w:val="3B8B14BF"/>
    <w:rsid w:val="3BB84D3A"/>
    <w:rsid w:val="3BF43E40"/>
    <w:rsid w:val="3BF953F9"/>
    <w:rsid w:val="3BFB106B"/>
    <w:rsid w:val="3C261F53"/>
    <w:rsid w:val="3C56108A"/>
    <w:rsid w:val="3C59009D"/>
    <w:rsid w:val="3C641BDE"/>
    <w:rsid w:val="3C7119FA"/>
    <w:rsid w:val="3C92443A"/>
    <w:rsid w:val="3C936128"/>
    <w:rsid w:val="3CA031D4"/>
    <w:rsid w:val="3CAD27CB"/>
    <w:rsid w:val="3CB92EAC"/>
    <w:rsid w:val="3CE83A9F"/>
    <w:rsid w:val="3CE916E8"/>
    <w:rsid w:val="3CEA5F60"/>
    <w:rsid w:val="3CF12225"/>
    <w:rsid w:val="3CF70FB5"/>
    <w:rsid w:val="3D0176C6"/>
    <w:rsid w:val="3D156619"/>
    <w:rsid w:val="3D1840B2"/>
    <w:rsid w:val="3D2271E4"/>
    <w:rsid w:val="3D436F4D"/>
    <w:rsid w:val="3D46398E"/>
    <w:rsid w:val="3D6800DC"/>
    <w:rsid w:val="3D6C4AE1"/>
    <w:rsid w:val="3D6D3E66"/>
    <w:rsid w:val="3D6F3B11"/>
    <w:rsid w:val="3D7D0D7D"/>
    <w:rsid w:val="3D95760E"/>
    <w:rsid w:val="3DBB6FB3"/>
    <w:rsid w:val="3DDD6539"/>
    <w:rsid w:val="3E040C4E"/>
    <w:rsid w:val="3E084BCF"/>
    <w:rsid w:val="3E106E2B"/>
    <w:rsid w:val="3E1570B1"/>
    <w:rsid w:val="3E3874ED"/>
    <w:rsid w:val="3E3A5DD5"/>
    <w:rsid w:val="3E3B0519"/>
    <w:rsid w:val="3E3D0712"/>
    <w:rsid w:val="3E46107B"/>
    <w:rsid w:val="3E4A6A12"/>
    <w:rsid w:val="3E662942"/>
    <w:rsid w:val="3E76747D"/>
    <w:rsid w:val="3E7762D1"/>
    <w:rsid w:val="3E7B711C"/>
    <w:rsid w:val="3E7C3967"/>
    <w:rsid w:val="3E7F6CC9"/>
    <w:rsid w:val="3E816D83"/>
    <w:rsid w:val="3E9B63A3"/>
    <w:rsid w:val="3E9F780E"/>
    <w:rsid w:val="3EA27FFE"/>
    <w:rsid w:val="3EA51EB5"/>
    <w:rsid w:val="3EBB0D74"/>
    <w:rsid w:val="3EE752D6"/>
    <w:rsid w:val="3F1C5831"/>
    <w:rsid w:val="3F324899"/>
    <w:rsid w:val="3F3B0597"/>
    <w:rsid w:val="3F3D2D25"/>
    <w:rsid w:val="3F405921"/>
    <w:rsid w:val="3F675739"/>
    <w:rsid w:val="3F702785"/>
    <w:rsid w:val="3F716A76"/>
    <w:rsid w:val="3F977DDC"/>
    <w:rsid w:val="3FA56EE7"/>
    <w:rsid w:val="3FB530F6"/>
    <w:rsid w:val="3FC068FE"/>
    <w:rsid w:val="3FDC359C"/>
    <w:rsid w:val="3FF02577"/>
    <w:rsid w:val="3FF60B3D"/>
    <w:rsid w:val="40063319"/>
    <w:rsid w:val="4009319F"/>
    <w:rsid w:val="40226302"/>
    <w:rsid w:val="40313526"/>
    <w:rsid w:val="40427724"/>
    <w:rsid w:val="406119CA"/>
    <w:rsid w:val="406A3A2D"/>
    <w:rsid w:val="406A7789"/>
    <w:rsid w:val="406F2A6E"/>
    <w:rsid w:val="407B0DC8"/>
    <w:rsid w:val="408269BE"/>
    <w:rsid w:val="40A74D24"/>
    <w:rsid w:val="40AB0B5C"/>
    <w:rsid w:val="40CF4247"/>
    <w:rsid w:val="40D531B9"/>
    <w:rsid w:val="40E04535"/>
    <w:rsid w:val="40FD66E5"/>
    <w:rsid w:val="412D1370"/>
    <w:rsid w:val="41320242"/>
    <w:rsid w:val="413A291B"/>
    <w:rsid w:val="414F1F89"/>
    <w:rsid w:val="415C0EE7"/>
    <w:rsid w:val="416007E1"/>
    <w:rsid w:val="41662631"/>
    <w:rsid w:val="419710C4"/>
    <w:rsid w:val="41A67A99"/>
    <w:rsid w:val="41AE1342"/>
    <w:rsid w:val="41AE3F8E"/>
    <w:rsid w:val="41B20E16"/>
    <w:rsid w:val="41B4115C"/>
    <w:rsid w:val="41CF1752"/>
    <w:rsid w:val="41DC5A03"/>
    <w:rsid w:val="41E471D2"/>
    <w:rsid w:val="42113C73"/>
    <w:rsid w:val="421649A6"/>
    <w:rsid w:val="42175568"/>
    <w:rsid w:val="4218179D"/>
    <w:rsid w:val="421A35AB"/>
    <w:rsid w:val="42243A73"/>
    <w:rsid w:val="422F350C"/>
    <w:rsid w:val="42351459"/>
    <w:rsid w:val="426629E7"/>
    <w:rsid w:val="426F7C07"/>
    <w:rsid w:val="427227F1"/>
    <w:rsid w:val="42773138"/>
    <w:rsid w:val="428C7513"/>
    <w:rsid w:val="428E28F8"/>
    <w:rsid w:val="429A0115"/>
    <w:rsid w:val="429D6421"/>
    <w:rsid w:val="42AC5FD9"/>
    <w:rsid w:val="42B64685"/>
    <w:rsid w:val="42C850B7"/>
    <w:rsid w:val="42D65BA4"/>
    <w:rsid w:val="42DA1B39"/>
    <w:rsid w:val="43013DE5"/>
    <w:rsid w:val="43140BEB"/>
    <w:rsid w:val="431C09AC"/>
    <w:rsid w:val="43311467"/>
    <w:rsid w:val="43483132"/>
    <w:rsid w:val="4351471B"/>
    <w:rsid w:val="43604E53"/>
    <w:rsid w:val="436740C8"/>
    <w:rsid w:val="43732ED8"/>
    <w:rsid w:val="43855DCC"/>
    <w:rsid w:val="43875FCF"/>
    <w:rsid w:val="438C4C77"/>
    <w:rsid w:val="43D445D7"/>
    <w:rsid w:val="43E277F9"/>
    <w:rsid w:val="43F005DF"/>
    <w:rsid w:val="44002A54"/>
    <w:rsid w:val="44106411"/>
    <w:rsid w:val="441227D1"/>
    <w:rsid w:val="44122DBA"/>
    <w:rsid w:val="4422786D"/>
    <w:rsid w:val="4438260C"/>
    <w:rsid w:val="444B5BBE"/>
    <w:rsid w:val="44585399"/>
    <w:rsid w:val="445B34B9"/>
    <w:rsid w:val="445F5CAD"/>
    <w:rsid w:val="44826ACA"/>
    <w:rsid w:val="4488590A"/>
    <w:rsid w:val="44895259"/>
    <w:rsid w:val="448C2865"/>
    <w:rsid w:val="449626AC"/>
    <w:rsid w:val="449C289E"/>
    <w:rsid w:val="44B0695B"/>
    <w:rsid w:val="44B23E0B"/>
    <w:rsid w:val="44BC6157"/>
    <w:rsid w:val="44BF21B0"/>
    <w:rsid w:val="44D55F30"/>
    <w:rsid w:val="451618E3"/>
    <w:rsid w:val="452B7F83"/>
    <w:rsid w:val="45324F9D"/>
    <w:rsid w:val="45331483"/>
    <w:rsid w:val="45626994"/>
    <w:rsid w:val="456A08B4"/>
    <w:rsid w:val="456B22FA"/>
    <w:rsid w:val="456B2CDE"/>
    <w:rsid w:val="457008BD"/>
    <w:rsid w:val="45754C1C"/>
    <w:rsid w:val="457F0994"/>
    <w:rsid w:val="45A778F1"/>
    <w:rsid w:val="45A94E99"/>
    <w:rsid w:val="45B00EB5"/>
    <w:rsid w:val="45CD4840"/>
    <w:rsid w:val="45CD6754"/>
    <w:rsid w:val="45D664DA"/>
    <w:rsid w:val="45EF3D54"/>
    <w:rsid w:val="46290E6D"/>
    <w:rsid w:val="462A6230"/>
    <w:rsid w:val="464569E6"/>
    <w:rsid w:val="464A06AD"/>
    <w:rsid w:val="464D7D59"/>
    <w:rsid w:val="465B2686"/>
    <w:rsid w:val="46603E2B"/>
    <w:rsid w:val="46635071"/>
    <w:rsid w:val="46652B87"/>
    <w:rsid w:val="46A17584"/>
    <w:rsid w:val="46BD1E3D"/>
    <w:rsid w:val="46BD6161"/>
    <w:rsid w:val="46D734C9"/>
    <w:rsid w:val="46DC65CC"/>
    <w:rsid w:val="46F527F9"/>
    <w:rsid w:val="46FB7D61"/>
    <w:rsid w:val="46FE3F60"/>
    <w:rsid w:val="4718002C"/>
    <w:rsid w:val="471A46CB"/>
    <w:rsid w:val="47201B5E"/>
    <w:rsid w:val="47384B26"/>
    <w:rsid w:val="4756624A"/>
    <w:rsid w:val="477F1419"/>
    <w:rsid w:val="478C7153"/>
    <w:rsid w:val="479C543A"/>
    <w:rsid w:val="47A15712"/>
    <w:rsid w:val="47A502D4"/>
    <w:rsid w:val="47B0731F"/>
    <w:rsid w:val="47BD0D3C"/>
    <w:rsid w:val="47D25B19"/>
    <w:rsid w:val="47EE0B87"/>
    <w:rsid w:val="47F470F7"/>
    <w:rsid w:val="47F60313"/>
    <w:rsid w:val="480817A1"/>
    <w:rsid w:val="480C60B2"/>
    <w:rsid w:val="48131289"/>
    <w:rsid w:val="48175DC0"/>
    <w:rsid w:val="4824366B"/>
    <w:rsid w:val="48267AC4"/>
    <w:rsid w:val="482E1DB3"/>
    <w:rsid w:val="48331788"/>
    <w:rsid w:val="48462BD3"/>
    <w:rsid w:val="485047CC"/>
    <w:rsid w:val="48540173"/>
    <w:rsid w:val="487665F6"/>
    <w:rsid w:val="48797B22"/>
    <w:rsid w:val="48902051"/>
    <w:rsid w:val="48AC432E"/>
    <w:rsid w:val="48BC4D61"/>
    <w:rsid w:val="48D446D1"/>
    <w:rsid w:val="48EB79BF"/>
    <w:rsid w:val="48F61298"/>
    <w:rsid w:val="48FC7546"/>
    <w:rsid w:val="492F20CA"/>
    <w:rsid w:val="49332088"/>
    <w:rsid w:val="493E5805"/>
    <w:rsid w:val="494368FA"/>
    <w:rsid w:val="494C03C5"/>
    <w:rsid w:val="4968501C"/>
    <w:rsid w:val="49702D9D"/>
    <w:rsid w:val="49780289"/>
    <w:rsid w:val="497B7855"/>
    <w:rsid w:val="498D1E98"/>
    <w:rsid w:val="499D7D16"/>
    <w:rsid w:val="49A47F4E"/>
    <w:rsid w:val="49B4063B"/>
    <w:rsid w:val="49B71138"/>
    <w:rsid w:val="49BA7CA4"/>
    <w:rsid w:val="49E141B8"/>
    <w:rsid w:val="49ED75BF"/>
    <w:rsid w:val="49F4499F"/>
    <w:rsid w:val="49F76C79"/>
    <w:rsid w:val="49FA62B4"/>
    <w:rsid w:val="4A192A6D"/>
    <w:rsid w:val="4A1C0EC9"/>
    <w:rsid w:val="4A3206EF"/>
    <w:rsid w:val="4A3730BC"/>
    <w:rsid w:val="4A401897"/>
    <w:rsid w:val="4A573B4F"/>
    <w:rsid w:val="4A5C78E4"/>
    <w:rsid w:val="4A607070"/>
    <w:rsid w:val="4A840257"/>
    <w:rsid w:val="4A8D3815"/>
    <w:rsid w:val="4A9B76A2"/>
    <w:rsid w:val="4AB35656"/>
    <w:rsid w:val="4ABD2E73"/>
    <w:rsid w:val="4ADB09D0"/>
    <w:rsid w:val="4AE71413"/>
    <w:rsid w:val="4B0954A8"/>
    <w:rsid w:val="4B164406"/>
    <w:rsid w:val="4B205F38"/>
    <w:rsid w:val="4B497DC2"/>
    <w:rsid w:val="4B544DCD"/>
    <w:rsid w:val="4B5564C5"/>
    <w:rsid w:val="4B6D1FA2"/>
    <w:rsid w:val="4B8E7276"/>
    <w:rsid w:val="4B976343"/>
    <w:rsid w:val="4BC12263"/>
    <w:rsid w:val="4BFC1EF9"/>
    <w:rsid w:val="4C2C3715"/>
    <w:rsid w:val="4C2E7169"/>
    <w:rsid w:val="4C32730B"/>
    <w:rsid w:val="4C39738C"/>
    <w:rsid w:val="4C3A44E5"/>
    <w:rsid w:val="4C4240C1"/>
    <w:rsid w:val="4C425BB5"/>
    <w:rsid w:val="4C4268C0"/>
    <w:rsid w:val="4C5156DB"/>
    <w:rsid w:val="4C615931"/>
    <w:rsid w:val="4C64680F"/>
    <w:rsid w:val="4C8B1646"/>
    <w:rsid w:val="4C9E16E9"/>
    <w:rsid w:val="4CF27579"/>
    <w:rsid w:val="4D0B649C"/>
    <w:rsid w:val="4D3A4F24"/>
    <w:rsid w:val="4D44016F"/>
    <w:rsid w:val="4D441048"/>
    <w:rsid w:val="4D452B00"/>
    <w:rsid w:val="4D4B3F58"/>
    <w:rsid w:val="4D4F70EE"/>
    <w:rsid w:val="4D51408D"/>
    <w:rsid w:val="4D6406F2"/>
    <w:rsid w:val="4D782D88"/>
    <w:rsid w:val="4D851207"/>
    <w:rsid w:val="4D9401D7"/>
    <w:rsid w:val="4DBA5F39"/>
    <w:rsid w:val="4DC12239"/>
    <w:rsid w:val="4DD02932"/>
    <w:rsid w:val="4DD352F2"/>
    <w:rsid w:val="4DF351AF"/>
    <w:rsid w:val="4DF379E2"/>
    <w:rsid w:val="4DF450FF"/>
    <w:rsid w:val="4DF55639"/>
    <w:rsid w:val="4E0676DD"/>
    <w:rsid w:val="4E157F97"/>
    <w:rsid w:val="4E282CB5"/>
    <w:rsid w:val="4E2B4D37"/>
    <w:rsid w:val="4E392721"/>
    <w:rsid w:val="4E400421"/>
    <w:rsid w:val="4E414631"/>
    <w:rsid w:val="4E7A0A10"/>
    <w:rsid w:val="4E9366E1"/>
    <w:rsid w:val="4E990090"/>
    <w:rsid w:val="4E9E1F92"/>
    <w:rsid w:val="4EB4021D"/>
    <w:rsid w:val="4EBE2079"/>
    <w:rsid w:val="4EC11565"/>
    <w:rsid w:val="4ECD1DC2"/>
    <w:rsid w:val="4EE15690"/>
    <w:rsid w:val="4EE52942"/>
    <w:rsid w:val="4F0365CF"/>
    <w:rsid w:val="4F0401FC"/>
    <w:rsid w:val="4F0947E2"/>
    <w:rsid w:val="4F0A16E5"/>
    <w:rsid w:val="4F0A1D4B"/>
    <w:rsid w:val="4F1E6471"/>
    <w:rsid w:val="4F2D1D46"/>
    <w:rsid w:val="4F2D41ED"/>
    <w:rsid w:val="4F404333"/>
    <w:rsid w:val="4F4F3B90"/>
    <w:rsid w:val="4F5A7A2B"/>
    <w:rsid w:val="4F5C76DE"/>
    <w:rsid w:val="4F6F462F"/>
    <w:rsid w:val="4F7217AE"/>
    <w:rsid w:val="4F822F01"/>
    <w:rsid w:val="4F8F57C6"/>
    <w:rsid w:val="4F9E38BE"/>
    <w:rsid w:val="4FA06771"/>
    <w:rsid w:val="4FA12D70"/>
    <w:rsid w:val="4FB320C7"/>
    <w:rsid w:val="4FB65BFB"/>
    <w:rsid w:val="4FBC4A66"/>
    <w:rsid w:val="4FC658DD"/>
    <w:rsid w:val="4FD02F58"/>
    <w:rsid w:val="4FE96666"/>
    <w:rsid w:val="4FF83377"/>
    <w:rsid w:val="501F6511"/>
    <w:rsid w:val="50261CAC"/>
    <w:rsid w:val="50345B34"/>
    <w:rsid w:val="505929DE"/>
    <w:rsid w:val="506758CB"/>
    <w:rsid w:val="50761FD6"/>
    <w:rsid w:val="507D4C21"/>
    <w:rsid w:val="507F592E"/>
    <w:rsid w:val="507F7D18"/>
    <w:rsid w:val="508E2FE0"/>
    <w:rsid w:val="509174EB"/>
    <w:rsid w:val="50A33A84"/>
    <w:rsid w:val="50C0161B"/>
    <w:rsid w:val="50E45B90"/>
    <w:rsid w:val="50FD37A1"/>
    <w:rsid w:val="510C487E"/>
    <w:rsid w:val="51105E18"/>
    <w:rsid w:val="51246BC7"/>
    <w:rsid w:val="512F448F"/>
    <w:rsid w:val="51392A9F"/>
    <w:rsid w:val="513D7134"/>
    <w:rsid w:val="515A5014"/>
    <w:rsid w:val="516F3DF7"/>
    <w:rsid w:val="51716B04"/>
    <w:rsid w:val="5192710E"/>
    <w:rsid w:val="519551F5"/>
    <w:rsid w:val="51A84704"/>
    <w:rsid w:val="51B7638F"/>
    <w:rsid w:val="51BD646B"/>
    <w:rsid w:val="51C607DD"/>
    <w:rsid w:val="51C931FC"/>
    <w:rsid w:val="51E428E2"/>
    <w:rsid w:val="51E71BFB"/>
    <w:rsid w:val="51F8229C"/>
    <w:rsid w:val="52096605"/>
    <w:rsid w:val="520C3A02"/>
    <w:rsid w:val="520D57D6"/>
    <w:rsid w:val="5213542A"/>
    <w:rsid w:val="52140B01"/>
    <w:rsid w:val="5216026F"/>
    <w:rsid w:val="52162047"/>
    <w:rsid w:val="5218161D"/>
    <w:rsid w:val="5243032A"/>
    <w:rsid w:val="52505210"/>
    <w:rsid w:val="52A56642"/>
    <w:rsid w:val="52A56C23"/>
    <w:rsid w:val="52A97AC6"/>
    <w:rsid w:val="52B2053B"/>
    <w:rsid w:val="52B23477"/>
    <w:rsid w:val="52BA1964"/>
    <w:rsid w:val="52BE46F2"/>
    <w:rsid w:val="52C44D4F"/>
    <w:rsid w:val="52D14F8A"/>
    <w:rsid w:val="52ED30B6"/>
    <w:rsid w:val="52F10A71"/>
    <w:rsid w:val="53021702"/>
    <w:rsid w:val="53045EBF"/>
    <w:rsid w:val="53061E59"/>
    <w:rsid w:val="535A2343"/>
    <w:rsid w:val="53635C23"/>
    <w:rsid w:val="53800B70"/>
    <w:rsid w:val="53816ED1"/>
    <w:rsid w:val="53916151"/>
    <w:rsid w:val="539243F6"/>
    <w:rsid w:val="5399272E"/>
    <w:rsid w:val="53AA60C1"/>
    <w:rsid w:val="53BD0D44"/>
    <w:rsid w:val="53CF6070"/>
    <w:rsid w:val="53D1286C"/>
    <w:rsid w:val="53D31C94"/>
    <w:rsid w:val="53D5506A"/>
    <w:rsid w:val="53E82BBC"/>
    <w:rsid w:val="53F65C94"/>
    <w:rsid w:val="53FC2AAD"/>
    <w:rsid w:val="542E7904"/>
    <w:rsid w:val="54333531"/>
    <w:rsid w:val="54382DB4"/>
    <w:rsid w:val="543E01B9"/>
    <w:rsid w:val="546469CA"/>
    <w:rsid w:val="546A371F"/>
    <w:rsid w:val="54712B2A"/>
    <w:rsid w:val="54803A1D"/>
    <w:rsid w:val="54CA7F78"/>
    <w:rsid w:val="54DD483B"/>
    <w:rsid w:val="54E32E50"/>
    <w:rsid w:val="54E843BF"/>
    <w:rsid w:val="54F81673"/>
    <w:rsid w:val="54FA34C3"/>
    <w:rsid w:val="54FD6328"/>
    <w:rsid w:val="5503235D"/>
    <w:rsid w:val="553917BA"/>
    <w:rsid w:val="553B5A63"/>
    <w:rsid w:val="554E6035"/>
    <w:rsid w:val="5565220A"/>
    <w:rsid w:val="55663AB4"/>
    <w:rsid w:val="55664ED1"/>
    <w:rsid w:val="55790644"/>
    <w:rsid w:val="557B44BC"/>
    <w:rsid w:val="558008D5"/>
    <w:rsid w:val="55860057"/>
    <w:rsid w:val="55954352"/>
    <w:rsid w:val="55AC775A"/>
    <w:rsid w:val="55B34D2E"/>
    <w:rsid w:val="55B85B8D"/>
    <w:rsid w:val="55BE4283"/>
    <w:rsid w:val="55C27594"/>
    <w:rsid w:val="55C83561"/>
    <w:rsid w:val="55E9700D"/>
    <w:rsid w:val="55EA61C2"/>
    <w:rsid w:val="55F04B9C"/>
    <w:rsid w:val="561328EA"/>
    <w:rsid w:val="5616212A"/>
    <w:rsid w:val="562B47EF"/>
    <w:rsid w:val="56473A41"/>
    <w:rsid w:val="565342B3"/>
    <w:rsid w:val="56534E36"/>
    <w:rsid w:val="565877D9"/>
    <w:rsid w:val="56623A64"/>
    <w:rsid w:val="56651212"/>
    <w:rsid w:val="56686755"/>
    <w:rsid w:val="56761727"/>
    <w:rsid w:val="56882F5B"/>
    <w:rsid w:val="56B63259"/>
    <w:rsid w:val="56CE2546"/>
    <w:rsid w:val="56D464B1"/>
    <w:rsid w:val="56D62E02"/>
    <w:rsid w:val="56E04638"/>
    <w:rsid w:val="56E6122B"/>
    <w:rsid w:val="56E90C21"/>
    <w:rsid w:val="56FE6854"/>
    <w:rsid w:val="56FF66C5"/>
    <w:rsid w:val="57007FC0"/>
    <w:rsid w:val="570C0941"/>
    <w:rsid w:val="572133AB"/>
    <w:rsid w:val="57241D72"/>
    <w:rsid w:val="57252FB8"/>
    <w:rsid w:val="573C2DBB"/>
    <w:rsid w:val="57430728"/>
    <w:rsid w:val="574630E6"/>
    <w:rsid w:val="574C1BF8"/>
    <w:rsid w:val="574E61F5"/>
    <w:rsid w:val="575422FE"/>
    <w:rsid w:val="576462D0"/>
    <w:rsid w:val="576872A9"/>
    <w:rsid w:val="577964DC"/>
    <w:rsid w:val="577A7B81"/>
    <w:rsid w:val="577B42E5"/>
    <w:rsid w:val="57934F7C"/>
    <w:rsid w:val="579A4120"/>
    <w:rsid w:val="57A54401"/>
    <w:rsid w:val="57B62938"/>
    <w:rsid w:val="57E64337"/>
    <w:rsid w:val="57EB1CB7"/>
    <w:rsid w:val="57FB6187"/>
    <w:rsid w:val="57FC1E63"/>
    <w:rsid w:val="58154CDA"/>
    <w:rsid w:val="58320BAD"/>
    <w:rsid w:val="5848415E"/>
    <w:rsid w:val="58521413"/>
    <w:rsid w:val="58553015"/>
    <w:rsid w:val="58595B19"/>
    <w:rsid w:val="58715EBA"/>
    <w:rsid w:val="58825205"/>
    <w:rsid w:val="589322FE"/>
    <w:rsid w:val="589531A8"/>
    <w:rsid w:val="58A87507"/>
    <w:rsid w:val="58C63B7A"/>
    <w:rsid w:val="58C8539B"/>
    <w:rsid w:val="58CE230C"/>
    <w:rsid w:val="58E02D99"/>
    <w:rsid w:val="58E80167"/>
    <w:rsid w:val="58EC3959"/>
    <w:rsid w:val="58EF1753"/>
    <w:rsid w:val="58F526E6"/>
    <w:rsid w:val="590D026E"/>
    <w:rsid w:val="590E2334"/>
    <w:rsid w:val="590E698F"/>
    <w:rsid w:val="5916478E"/>
    <w:rsid w:val="591673F5"/>
    <w:rsid w:val="591913A0"/>
    <w:rsid w:val="5926567E"/>
    <w:rsid w:val="592942E8"/>
    <w:rsid w:val="592966CB"/>
    <w:rsid w:val="59466076"/>
    <w:rsid w:val="59480334"/>
    <w:rsid w:val="59490863"/>
    <w:rsid w:val="594F64BB"/>
    <w:rsid w:val="5952478A"/>
    <w:rsid w:val="595D2463"/>
    <w:rsid w:val="595D7036"/>
    <w:rsid w:val="598A5C9C"/>
    <w:rsid w:val="598E2782"/>
    <w:rsid w:val="599E52E6"/>
    <w:rsid w:val="59AA3334"/>
    <w:rsid w:val="59AE572C"/>
    <w:rsid w:val="59BE1557"/>
    <w:rsid w:val="59DB1E90"/>
    <w:rsid w:val="59DC3DDC"/>
    <w:rsid w:val="59EE2DBF"/>
    <w:rsid w:val="59FB171F"/>
    <w:rsid w:val="5A0015C1"/>
    <w:rsid w:val="5A061041"/>
    <w:rsid w:val="5A1A18D9"/>
    <w:rsid w:val="5A5C7152"/>
    <w:rsid w:val="5A751062"/>
    <w:rsid w:val="5A753877"/>
    <w:rsid w:val="5A7B0E68"/>
    <w:rsid w:val="5A80388F"/>
    <w:rsid w:val="5A8A5555"/>
    <w:rsid w:val="5A96605A"/>
    <w:rsid w:val="5AA91A15"/>
    <w:rsid w:val="5AB3023D"/>
    <w:rsid w:val="5AC806B2"/>
    <w:rsid w:val="5AD90265"/>
    <w:rsid w:val="5AFE6CE9"/>
    <w:rsid w:val="5B095EA6"/>
    <w:rsid w:val="5B286B78"/>
    <w:rsid w:val="5B2F7C67"/>
    <w:rsid w:val="5B300B5D"/>
    <w:rsid w:val="5B3D7464"/>
    <w:rsid w:val="5B48061F"/>
    <w:rsid w:val="5B531834"/>
    <w:rsid w:val="5B725268"/>
    <w:rsid w:val="5B7968B9"/>
    <w:rsid w:val="5BA62ABD"/>
    <w:rsid w:val="5BA84EF7"/>
    <w:rsid w:val="5BB55D75"/>
    <w:rsid w:val="5BC8443D"/>
    <w:rsid w:val="5BCA5152"/>
    <w:rsid w:val="5BDE7870"/>
    <w:rsid w:val="5BE021FE"/>
    <w:rsid w:val="5BF41021"/>
    <w:rsid w:val="5C0B0448"/>
    <w:rsid w:val="5C1133F9"/>
    <w:rsid w:val="5C1A1897"/>
    <w:rsid w:val="5C1F0849"/>
    <w:rsid w:val="5C24472E"/>
    <w:rsid w:val="5C2A63AF"/>
    <w:rsid w:val="5C2D7257"/>
    <w:rsid w:val="5C346C5A"/>
    <w:rsid w:val="5C48142A"/>
    <w:rsid w:val="5C667966"/>
    <w:rsid w:val="5C975F22"/>
    <w:rsid w:val="5CA53DAA"/>
    <w:rsid w:val="5CAD0469"/>
    <w:rsid w:val="5CAE3567"/>
    <w:rsid w:val="5CC17F96"/>
    <w:rsid w:val="5CD17936"/>
    <w:rsid w:val="5CD96BB0"/>
    <w:rsid w:val="5D3416F9"/>
    <w:rsid w:val="5D4A7753"/>
    <w:rsid w:val="5D5628CA"/>
    <w:rsid w:val="5D580DE9"/>
    <w:rsid w:val="5D764D43"/>
    <w:rsid w:val="5D826D30"/>
    <w:rsid w:val="5D876700"/>
    <w:rsid w:val="5D883AEC"/>
    <w:rsid w:val="5D8E6D9B"/>
    <w:rsid w:val="5D924A12"/>
    <w:rsid w:val="5DA25EDD"/>
    <w:rsid w:val="5DB42BD0"/>
    <w:rsid w:val="5DBE33C9"/>
    <w:rsid w:val="5DC57FE7"/>
    <w:rsid w:val="5DE14251"/>
    <w:rsid w:val="5DFB18E6"/>
    <w:rsid w:val="5DFC0CE2"/>
    <w:rsid w:val="5E130BA9"/>
    <w:rsid w:val="5E1628C8"/>
    <w:rsid w:val="5E27784F"/>
    <w:rsid w:val="5E2E09A0"/>
    <w:rsid w:val="5E47462D"/>
    <w:rsid w:val="5E5A4FEE"/>
    <w:rsid w:val="5E7C36DC"/>
    <w:rsid w:val="5E7D3FCA"/>
    <w:rsid w:val="5EA21D37"/>
    <w:rsid w:val="5EA70D0B"/>
    <w:rsid w:val="5EAE5602"/>
    <w:rsid w:val="5EBC0D02"/>
    <w:rsid w:val="5EC23EEF"/>
    <w:rsid w:val="5ECB60B7"/>
    <w:rsid w:val="5ECD153C"/>
    <w:rsid w:val="5ED743BD"/>
    <w:rsid w:val="5ED90505"/>
    <w:rsid w:val="5EDE5B92"/>
    <w:rsid w:val="5EED735C"/>
    <w:rsid w:val="5EF94BBD"/>
    <w:rsid w:val="5F156340"/>
    <w:rsid w:val="5F197DD1"/>
    <w:rsid w:val="5F25139D"/>
    <w:rsid w:val="5F2D398C"/>
    <w:rsid w:val="5F2F6D1F"/>
    <w:rsid w:val="5F446FAE"/>
    <w:rsid w:val="5F491825"/>
    <w:rsid w:val="5F637DC8"/>
    <w:rsid w:val="5F847B9D"/>
    <w:rsid w:val="5FA97CD2"/>
    <w:rsid w:val="5FAD64BD"/>
    <w:rsid w:val="5FAE1E2A"/>
    <w:rsid w:val="5FAE6456"/>
    <w:rsid w:val="5FB07CD1"/>
    <w:rsid w:val="5FBE795B"/>
    <w:rsid w:val="5FC55D48"/>
    <w:rsid w:val="5FC6703E"/>
    <w:rsid w:val="5FCF3172"/>
    <w:rsid w:val="5FDB1B3C"/>
    <w:rsid w:val="5FEA4752"/>
    <w:rsid w:val="5FF145F4"/>
    <w:rsid w:val="60010E4F"/>
    <w:rsid w:val="60011E46"/>
    <w:rsid w:val="600C0A89"/>
    <w:rsid w:val="601E3211"/>
    <w:rsid w:val="602678CD"/>
    <w:rsid w:val="603A6FB3"/>
    <w:rsid w:val="60463547"/>
    <w:rsid w:val="60482435"/>
    <w:rsid w:val="60506ECB"/>
    <w:rsid w:val="60553D24"/>
    <w:rsid w:val="606A28BC"/>
    <w:rsid w:val="60724C4E"/>
    <w:rsid w:val="6078057C"/>
    <w:rsid w:val="607831BD"/>
    <w:rsid w:val="60866057"/>
    <w:rsid w:val="60A20122"/>
    <w:rsid w:val="60BB0247"/>
    <w:rsid w:val="60C06518"/>
    <w:rsid w:val="60C1771C"/>
    <w:rsid w:val="60C631A3"/>
    <w:rsid w:val="60E342D9"/>
    <w:rsid w:val="60E63057"/>
    <w:rsid w:val="60EE2551"/>
    <w:rsid w:val="61044001"/>
    <w:rsid w:val="610444EE"/>
    <w:rsid w:val="610E6922"/>
    <w:rsid w:val="6119435F"/>
    <w:rsid w:val="61194B7C"/>
    <w:rsid w:val="612D36C9"/>
    <w:rsid w:val="613C0814"/>
    <w:rsid w:val="61527093"/>
    <w:rsid w:val="615C053D"/>
    <w:rsid w:val="616E6C94"/>
    <w:rsid w:val="61772E47"/>
    <w:rsid w:val="61775272"/>
    <w:rsid w:val="61972E6E"/>
    <w:rsid w:val="61A17903"/>
    <w:rsid w:val="61A90F3F"/>
    <w:rsid w:val="61B85704"/>
    <w:rsid w:val="61CA4792"/>
    <w:rsid w:val="61D23B9F"/>
    <w:rsid w:val="61EB02FE"/>
    <w:rsid w:val="61EE1CD7"/>
    <w:rsid w:val="61F9779B"/>
    <w:rsid w:val="61FA2289"/>
    <w:rsid w:val="61FD48B8"/>
    <w:rsid w:val="6201261C"/>
    <w:rsid w:val="62016DD5"/>
    <w:rsid w:val="62120BC8"/>
    <w:rsid w:val="62155C2E"/>
    <w:rsid w:val="621C07B5"/>
    <w:rsid w:val="622A16C4"/>
    <w:rsid w:val="622F7E22"/>
    <w:rsid w:val="623250C3"/>
    <w:rsid w:val="62340DB2"/>
    <w:rsid w:val="624000E1"/>
    <w:rsid w:val="624E3CE9"/>
    <w:rsid w:val="624E6FC1"/>
    <w:rsid w:val="627A6181"/>
    <w:rsid w:val="627B3B41"/>
    <w:rsid w:val="6281211F"/>
    <w:rsid w:val="629E1349"/>
    <w:rsid w:val="629E78F1"/>
    <w:rsid w:val="62A37EAA"/>
    <w:rsid w:val="62AE614F"/>
    <w:rsid w:val="62CD3196"/>
    <w:rsid w:val="630377D3"/>
    <w:rsid w:val="63194766"/>
    <w:rsid w:val="63387E8E"/>
    <w:rsid w:val="635411A5"/>
    <w:rsid w:val="635C7CBD"/>
    <w:rsid w:val="636230AF"/>
    <w:rsid w:val="637B43D0"/>
    <w:rsid w:val="638C24C7"/>
    <w:rsid w:val="639358D6"/>
    <w:rsid w:val="63A33055"/>
    <w:rsid w:val="63B85933"/>
    <w:rsid w:val="63D53AA7"/>
    <w:rsid w:val="63DA205F"/>
    <w:rsid w:val="63E038DA"/>
    <w:rsid w:val="63E61A1A"/>
    <w:rsid w:val="64046BFC"/>
    <w:rsid w:val="640B5169"/>
    <w:rsid w:val="6419355A"/>
    <w:rsid w:val="64223205"/>
    <w:rsid w:val="64236D39"/>
    <w:rsid w:val="64272482"/>
    <w:rsid w:val="643B26E3"/>
    <w:rsid w:val="643D6E4B"/>
    <w:rsid w:val="64406FE1"/>
    <w:rsid w:val="644A244A"/>
    <w:rsid w:val="6451112E"/>
    <w:rsid w:val="64587AC9"/>
    <w:rsid w:val="64594908"/>
    <w:rsid w:val="645D1CF3"/>
    <w:rsid w:val="646036A7"/>
    <w:rsid w:val="6478401A"/>
    <w:rsid w:val="648F7F15"/>
    <w:rsid w:val="64901AB6"/>
    <w:rsid w:val="64986159"/>
    <w:rsid w:val="64AE728B"/>
    <w:rsid w:val="64B90D96"/>
    <w:rsid w:val="64C07ED9"/>
    <w:rsid w:val="64D97F1F"/>
    <w:rsid w:val="65057823"/>
    <w:rsid w:val="651077C6"/>
    <w:rsid w:val="651659F7"/>
    <w:rsid w:val="6520249D"/>
    <w:rsid w:val="654D4996"/>
    <w:rsid w:val="6558220C"/>
    <w:rsid w:val="65663161"/>
    <w:rsid w:val="65701D5F"/>
    <w:rsid w:val="65857CDF"/>
    <w:rsid w:val="658860AB"/>
    <w:rsid w:val="6591640A"/>
    <w:rsid w:val="65C654A4"/>
    <w:rsid w:val="65D009FA"/>
    <w:rsid w:val="65D15B8D"/>
    <w:rsid w:val="65ED33D6"/>
    <w:rsid w:val="65F53786"/>
    <w:rsid w:val="65F87586"/>
    <w:rsid w:val="660600B4"/>
    <w:rsid w:val="66145D8A"/>
    <w:rsid w:val="66180E3A"/>
    <w:rsid w:val="662F0A53"/>
    <w:rsid w:val="664A2CA6"/>
    <w:rsid w:val="66503266"/>
    <w:rsid w:val="66504B7D"/>
    <w:rsid w:val="66526596"/>
    <w:rsid w:val="6675376C"/>
    <w:rsid w:val="667C259F"/>
    <w:rsid w:val="668C4378"/>
    <w:rsid w:val="668F73A4"/>
    <w:rsid w:val="66901301"/>
    <w:rsid w:val="66A44A0D"/>
    <w:rsid w:val="66B311E8"/>
    <w:rsid w:val="66C813ED"/>
    <w:rsid w:val="66C97495"/>
    <w:rsid w:val="66D500B8"/>
    <w:rsid w:val="66D54319"/>
    <w:rsid w:val="66E00FC3"/>
    <w:rsid w:val="66E52CE2"/>
    <w:rsid w:val="66E661BA"/>
    <w:rsid w:val="66EA13B0"/>
    <w:rsid w:val="66F54349"/>
    <w:rsid w:val="66FF074A"/>
    <w:rsid w:val="6710512D"/>
    <w:rsid w:val="67355D54"/>
    <w:rsid w:val="675F4DB4"/>
    <w:rsid w:val="679837E2"/>
    <w:rsid w:val="679C2543"/>
    <w:rsid w:val="67C92CEC"/>
    <w:rsid w:val="67D931F8"/>
    <w:rsid w:val="67FC2489"/>
    <w:rsid w:val="68133460"/>
    <w:rsid w:val="6814617C"/>
    <w:rsid w:val="681B7DCF"/>
    <w:rsid w:val="681E74A2"/>
    <w:rsid w:val="68251C49"/>
    <w:rsid w:val="68285081"/>
    <w:rsid w:val="683F246F"/>
    <w:rsid w:val="68403075"/>
    <w:rsid w:val="68510BB1"/>
    <w:rsid w:val="686651BE"/>
    <w:rsid w:val="687B073B"/>
    <w:rsid w:val="687E1F9B"/>
    <w:rsid w:val="689042CE"/>
    <w:rsid w:val="68A41E6E"/>
    <w:rsid w:val="68B100A4"/>
    <w:rsid w:val="68B15C90"/>
    <w:rsid w:val="68CD505B"/>
    <w:rsid w:val="68D16D40"/>
    <w:rsid w:val="68E37E81"/>
    <w:rsid w:val="68F3356C"/>
    <w:rsid w:val="68F90CF9"/>
    <w:rsid w:val="690E7194"/>
    <w:rsid w:val="693B07A9"/>
    <w:rsid w:val="694C451A"/>
    <w:rsid w:val="6969133A"/>
    <w:rsid w:val="69692C86"/>
    <w:rsid w:val="696D74D9"/>
    <w:rsid w:val="6972508E"/>
    <w:rsid w:val="6984233E"/>
    <w:rsid w:val="69844B7B"/>
    <w:rsid w:val="69943F05"/>
    <w:rsid w:val="69A24982"/>
    <w:rsid w:val="69AA72FE"/>
    <w:rsid w:val="69B23222"/>
    <w:rsid w:val="69DF0B5E"/>
    <w:rsid w:val="6A4327F6"/>
    <w:rsid w:val="6A553915"/>
    <w:rsid w:val="6A5754C8"/>
    <w:rsid w:val="6A650453"/>
    <w:rsid w:val="6A664D52"/>
    <w:rsid w:val="6A6D16B9"/>
    <w:rsid w:val="6A727FF7"/>
    <w:rsid w:val="6A7C648D"/>
    <w:rsid w:val="6AC50D77"/>
    <w:rsid w:val="6AD073A1"/>
    <w:rsid w:val="6AF20C95"/>
    <w:rsid w:val="6AF74F85"/>
    <w:rsid w:val="6B030788"/>
    <w:rsid w:val="6B1811FE"/>
    <w:rsid w:val="6B324645"/>
    <w:rsid w:val="6B343372"/>
    <w:rsid w:val="6B3D518D"/>
    <w:rsid w:val="6B4472C8"/>
    <w:rsid w:val="6B48432A"/>
    <w:rsid w:val="6B4F3C54"/>
    <w:rsid w:val="6B570765"/>
    <w:rsid w:val="6B571895"/>
    <w:rsid w:val="6B5D27EC"/>
    <w:rsid w:val="6B6402E6"/>
    <w:rsid w:val="6B7029A3"/>
    <w:rsid w:val="6B7132A1"/>
    <w:rsid w:val="6B7A0784"/>
    <w:rsid w:val="6B7B6515"/>
    <w:rsid w:val="6B8F4B55"/>
    <w:rsid w:val="6BA245BD"/>
    <w:rsid w:val="6BA74241"/>
    <w:rsid w:val="6BAD22EE"/>
    <w:rsid w:val="6BB00B92"/>
    <w:rsid w:val="6BB452F2"/>
    <w:rsid w:val="6BBE114F"/>
    <w:rsid w:val="6BC527A2"/>
    <w:rsid w:val="6BC91042"/>
    <w:rsid w:val="6BEF2B91"/>
    <w:rsid w:val="6BF17018"/>
    <w:rsid w:val="6C1A4C2C"/>
    <w:rsid w:val="6C22318B"/>
    <w:rsid w:val="6C292EEE"/>
    <w:rsid w:val="6C2D6A04"/>
    <w:rsid w:val="6C303FD5"/>
    <w:rsid w:val="6C514435"/>
    <w:rsid w:val="6C5D4D61"/>
    <w:rsid w:val="6C5E6E18"/>
    <w:rsid w:val="6C6161E6"/>
    <w:rsid w:val="6C8029D5"/>
    <w:rsid w:val="6CA92372"/>
    <w:rsid w:val="6CAA5BDD"/>
    <w:rsid w:val="6CAB2F74"/>
    <w:rsid w:val="6CCA1969"/>
    <w:rsid w:val="6CCE3154"/>
    <w:rsid w:val="6CE45FFC"/>
    <w:rsid w:val="6CE77E5F"/>
    <w:rsid w:val="6CF406D3"/>
    <w:rsid w:val="6CF64D94"/>
    <w:rsid w:val="6D1207C5"/>
    <w:rsid w:val="6D177731"/>
    <w:rsid w:val="6D1A592C"/>
    <w:rsid w:val="6D2844F0"/>
    <w:rsid w:val="6D2C40C4"/>
    <w:rsid w:val="6D406E95"/>
    <w:rsid w:val="6D417B4C"/>
    <w:rsid w:val="6D6E3CB7"/>
    <w:rsid w:val="6D782804"/>
    <w:rsid w:val="6D952130"/>
    <w:rsid w:val="6DBA4F86"/>
    <w:rsid w:val="6DD2430C"/>
    <w:rsid w:val="6DDB104A"/>
    <w:rsid w:val="6DE05537"/>
    <w:rsid w:val="6DEA74F2"/>
    <w:rsid w:val="6DEC2A44"/>
    <w:rsid w:val="6DFA5CC9"/>
    <w:rsid w:val="6E433D9E"/>
    <w:rsid w:val="6E482F6C"/>
    <w:rsid w:val="6E4A3E0F"/>
    <w:rsid w:val="6E4C747C"/>
    <w:rsid w:val="6E666CD9"/>
    <w:rsid w:val="6E6F372A"/>
    <w:rsid w:val="6E745AA5"/>
    <w:rsid w:val="6E7A362D"/>
    <w:rsid w:val="6E85547D"/>
    <w:rsid w:val="6E8B1218"/>
    <w:rsid w:val="6E8B1576"/>
    <w:rsid w:val="6E9078A3"/>
    <w:rsid w:val="6E916185"/>
    <w:rsid w:val="6E927FC3"/>
    <w:rsid w:val="6EAA03A0"/>
    <w:rsid w:val="6EB56864"/>
    <w:rsid w:val="6EC135F8"/>
    <w:rsid w:val="6ECE0CCD"/>
    <w:rsid w:val="6EEC12A2"/>
    <w:rsid w:val="6F0B6069"/>
    <w:rsid w:val="6F0F68A4"/>
    <w:rsid w:val="6F386966"/>
    <w:rsid w:val="6F557517"/>
    <w:rsid w:val="6F5D597C"/>
    <w:rsid w:val="6F665BF9"/>
    <w:rsid w:val="6F6D1E44"/>
    <w:rsid w:val="6F784BD2"/>
    <w:rsid w:val="6F834227"/>
    <w:rsid w:val="6F8F2AC7"/>
    <w:rsid w:val="6F8F7A5A"/>
    <w:rsid w:val="6FC55011"/>
    <w:rsid w:val="6FF91EF2"/>
    <w:rsid w:val="6FFB4E83"/>
    <w:rsid w:val="70436FDC"/>
    <w:rsid w:val="704F4744"/>
    <w:rsid w:val="70546FFF"/>
    <w:rsid w:val="705E457A"/>
    <w:rsid w:val="707600EE"/>
    <w:rsid w:val="708023AE"/>
    <w:rsid w:val="70B573A6"/>
    <w:rsid w:val="70BB41BC"/>
    <w:rsid w:val="70BE7BF9"/>
    <w:rsid w:val="70C31DF5"/>
    <w:rsid w:val="70D035BF"/>
    <w:rsid w:val="70D13274"/>
    <w:rsid w:val="70D351B8"/>
    <w:rsid w:val="70EC22A2"/>
    <w:rsid w:val="70EF542A"/>
    <w:rsid w:val="711D0345"/>
    <w:rsid w:val="711E3F43"/>
    <w:rsid w:val="71621CA4"/>
    <w:rsid w:val="716E7388"/>
    <w:rsid w:val="716E7BCE"/>
    <w:rsid w:val="71775438"/>
    <w:rsid w:val="71801E16"/>
    <w:rsid w:val="718472D8"/>
    <w:rsid w:val="718A7E3A"/>
    <w:rsid w:val="718C205C"/>
    <w:rsid w:val="71E3476D"/>
    <w:rsid w:val="71E60BAD"/>
    <w:rsid w:val="71E73A23"/>
    <w:rsid w:val="71E9785B"/>
    <w:rsid w:val="71EA56C0"/>
    <w:rsid w:val="72065EB6"/>
    <w:rsid w:val="720B2405"/>
    <w:rsid w:val="72385839"/>
    <w:rsid w:val="724C3792"/>
    <w:rsid w:val="7256370A"/>
    <w:rsid w:val="725A3EF5"/>
    <w:rsid w:val="725C5A41"/>
    <w:rsid w:val="72633B4A"/>
    <w:rsid w:val="726F1037"/>
    <w:rsid w:val="7274204F"/>
    <w:rsid w:val="72746D80"/>
    <w:rsid w:val="728A5C76"/>
    <w:rsid w:val="729B6D30"/>
    <w:rsid w:val="729D7417"/>
    <w:rsid w:val="729F5F1F"/>
    <w:rsid w:val="72AF602C"/>
    <w:rsid w:val="72BD7157"/>
    <w:rsid w:val="72CE2526"/>
    <w:rsid w:val="72D82C86"/>
    <w:rsid w:val="72E45C2A"/>
    <w:rsid w:val="730D677C"/>
    <w:rsid w:val="731E501E"/>
    <w:rsid w:val="733A1769"/>
    <w:rsid w:val="738C2C7E"/>
    <w:rsid w:val="73B25986"/>
    <w:rsid w:val="73B34B54"/>
    <w:rsid w:val="73B45DB0"/>
    <w:rsid w:val="74422522"/>
    <w:rsid w:val="7458730E"/>
    <w:rsid w:val="74635D48"/>
    <w:rsid w:val="746E6183"/>
    <w:rsid w:val="749067D6"/>
    <w:rsid w:val="74995D13"/>
    <w:rsid w:val="74C31C90"/>
    <w:rsid w:val="74C37DD9"/>
    <w:rsid w:val="74C64905"/>
    <w:rsid w:val="74D47C01"/>
    <w:rsid w:val="74EF67CC"/>
    <w:rsid w:val="74F33F10"/>
    <w:rsid w:val="74F5764C"/>
    <w:rsid w:val="74FF1F46"/>
    <w:rsid w:val="750562DD"/>
    <w:rsid w:val="751C74DD"/>
    <w:rsid w:val="75334EC2"/>
    <w:rsid w:val="7542119B"/>
    <w:rsid w:val="754B109C"/>
    <w:rsid w:val="75552B68"/>
    <w:rsid w:val="755F4C71"/>
    <w:rsid w:val="757B56C6"/>
    <w:rsid w:val="758D311E"/>
    <w:rsid w:val="759777AA"/>
    <w:rsid w:val="759970AD"/>
    <w:rsid w:val="759C63A7"/>
    <w:rsid w:val="75BD132A"/>
    <w:rsid w:val="75C9336E"/>
    <w:rsid w:val="75DC416A"/>
    <w:rsid w:val="75E805C0"/>
    <w:rsid w:val="75EA1230"/>
    <w:rsid w:val="76184257"/>
    <w:rsid w:val="76203B80"/>
    <w:rsid w:val="76351D87"/>
    <w:rsid w:val="76363A59"/>
    <w:rsid w:val="76593242"/>
    <w:rsid w:val="76603A4C"/>
    <w:rsid w:val="76612635"/>
    <w:rsid w:val="7668715A"/>
    <w:rsid w:val="76884D50"/>
    <w:rsid w:val="7690282E"/>
    <w:rsid w:val="769D71F4"/>
    <w:rsid w:val="76A01408"/>
    <w:rsid w:val="76C24D24"/>
    <w:rsid w:val="76C34E65"/>
    <w:rsid w:val="76EE6C0B"/>
    <w:rsid w:val="76EF4B39"/>
    <w:rsid w:val="76F36D35"/>
    <w:rsid w:val="76F57861"/>
    <w:rsid w:val="76FB28D5"/>
    <w:rsid w:val="76FF7D2F"/>
    <w:rsid w:val="770375EE"/>
    <w:rsid w:val="772F027E"/>
    <w:rsid w:val="773F546E"/>
    <w:rsid w:val="774B01F1"/>
    <w:rsid w:val="776319F2"/>
    <w:rsid w:val="777668D2"/>
    <w:rsid w:val="777910B0"/>
    <w:rsid w:val="77B02343"/>
    <w:rsid w:val="77C52E14"/>
    <w:rsid w:val="77EC4C82"/>
    <w:rsid w:val="77F14AD3"/>
    <w:rsid w:val="77F56E5B"/>
    <w:rsid w:val="78086F53"/>
    <w:rsid w:val="780976B4"/>
    <w:rsid w:val="780B3DEA"/>
    <w:rsid w:val="78142AE8"/>
    <w:rsid w:val="782749BF"/>
    <w:rsid w:val="78361DE1"/>
    <w:rsid w:val="78385F85"/>
    <w:rsid w:val="783D4AE6"/>
    <w:rsid w:val="785343D6"/>
    <w:rsid w:val="785654D9"/>
    <w:rsid w:val="7865063F"/>
    <w:rsid w:val="786932B3"/>
    <w:rsid w:val="78796EF6"/>
    <w:rsid w:val="787A6D2E"/>
    <w:rsid w:val="7887332A"/>
    <w:rsid w:val="78887439"/>
    <w:rsid w:val="78912A44"/>
    <w:rsid w:val="78AA25BA"/>
    <w:rsid w:val="78B97C1C"/>
    <w:rsid w:val="78BF154C"/>
    <w:rsid w:val="78C23FBB"/>
    <w:rsid w:val="78C55B39"/>
    <w:rsid w:val="78E4686F"/>
    <w:rsid w:val="78F261F9"/>
    <w:rsid w:val="78F83B3E"/>
    <w:rsid w:val="790113B6"/>
    <w:rsid w:val="7915616D"/>
    <w:rsid w:val="7923592C"/>
    <w:rsid w:val="79426807"/>
    <w:rsid w:val="794777D2"/>
    <w:rsid w:val="794809CA"/>
    <w:rsid w:val="79526280"/>
    <w:rsid w:val="795C7C98"/>
    <w:rsid w:val="795D4D02"/>
    <w:rsid w:val="795E4032"/>
    <w:rsid w:val="796156F1"/>
    <w:rsid w:val="796E7918"/>
    <w:rsid w:val="797E5607"/>
    <w:rsid w:val="79904D0E"/>
    <w:rsid w:val="79AB3F1A"/>
    <w:rsid w:val="79AF403F"/>
    <w:rsid w:val="79BB5B1D"/>
    <w:rsid w:val="79C940F4"/>
    <w:rsid w:val="79E00AD9"/>
    <w:rsid w:val="79ED03A7"/>
    <w:rsid w:val="79F933EC"/>
    <w:rsid w:val="7A087009"/>
    <w:rsid w:val="7A0D7C6D"/>
    <w:rsid w:val="7A1A09DA"/>
    <w:rsid w:val="7A206310"/>
    <w:rsid w:val="7A2E173F"/>
    <w:rsid w:val="7A351F88"/>
    <w:rsid w:val="7A605E9A"/>
    <w:rsid w:val="7A61666C"/>
    <w:rsid w:val="7A627BF4"/>
    <w:rsid w:val="7A656518"/>
    <w:rsid w:val="7A667D34"/>
    <w:rsid w:val="7A735D45"/>
    <w:rsid w:val="7A783756"/>
    <w:rsid w:val="7A822004"/>
    <w:rsid w:val="7A946F33"/>
    <w:rsid w:val="7A9D6A54"/>
    <w:rsid w:val="7A9E5DCE"/>
    <w:rsid w:val="7AA353AF"/>
    <w:rsid w:val="7AA42905"/>
    <w:rsid w:val="7AA57158"/>
    <w:rsid w:val="7AC0373A"/>
    <w:rsid w:val="7AD8618F"/>
    <w:rsid w:val="7ADE0A4B"/>
    <w:rsid w:val="7AE504B4"/>
    <w:rsid w:val="7AEA169A"/>
    <w:rsid w:val="7AF36B2E"/>
    <w:rsid w:val="7AFE37F4"/>
    <w:rsid w:val="7B0C6861"/>
    <w:rsid w:val="7B122354"/>
    <w:rsid w:val="7B164079"/>
    <w:rsid w:val="7B186117"/>
    <w:rsid w:val="7B2F3CB6"/>
    <w:rsid w:val="7B4040F4"/>
    <w:rsid w:val="7B436424"/>
    <w:rsid w:val="7B463CDA"/>
    <w:rsid w:val="7B565073"/>
    <w:rsid w:val="7B674579"/>
    <w:rsid w:val="7B6E6BD1"/>
    <w:rsid w:val="7B935087"/>
    <w:rsid w:val="7B9B0657"/>
    <w:rsid w:val="7BC03439"/>
    <w:rsid w:val="7BD50D89"/>
    <w:rsid w:val="7BE94058"/>
    <w:rsid w:val="7BF52E7F"/>
    <w:rsid w:val="7BF9722F"/>
    <w:rsid w:val="7C2D6E96"/>
    <w:rsid w:val="7C2E528E"/>
    <w:rsid w:val="7C376204"/>
    <w:rsid w:val="7C3A6DB8"/>
    <w:rsid w:val="7C40579D"/>
    <w:rsid w:val="7C466B5D"/>
    <w:rsid w:val="7C4936D5"/>
    <w:rsid w:val="7C511CA9"/>
    <w:rsid w:val="7C5D6070"/>
    <w:rsid w:val="7C601F8B"/>
    <w:rsid w:val="7C830F33"/>
    <w:rsid w:val="7C83389D"/>
    <w:rsid w:val="7C986242"/>
    <w:rsid w:val="7CA06A41"/>
    <w:rsid w:val="7CB81DDB"/>
    <w:rsid w:val="7CC1042F"/>
    <w:rsid w:val="7CC319D6"/>
    <w:rsid w:val="7CCB78C8"/>
    <w:rsid w:val="7CDB4019"/>
    <w:rsid w:val="7CDB4DDD"/>
    <w:rsid w:val="7CEB3EEA"/>
    <w:rsid w:val="7CEE4597"/>
    <w:rsid w:val="7D100482"/>
    <w:rsid w:val="7D137A76"/>
    <w:rsid w:val="7D1506EF"/>
    <w:rsid w:val="7D1C6EEA"/>
    <w:rsid w:val="7D216E9D"/>
    <w:rsid w:val="7D2A5D22"/>
    <w:rsid w:val="7D2C5987"/>
    <w:rsid w:val="7D3F786F"/>
    <w:rsid w:val="7D4036A8"/>
    <w:rsid w:val="7D40526D"/>
    <w:rsid w:val="7D431C30"/>
    <w:rsid w:val="7D5F06D6"/>
    <w:rsid w:val="7D5F3811"/>
    <w:rsid w:val="7D6335C2"/>
    <w:rsid w:val="7D6358DF"/>
    <w:rsid w:val="7D7068BE"/>
    <w:rsid w:val="7D8445B1"/>
    <w:rsid w:val="7D8A231A"/>
    <w:rsid w:val="7D9521D7"/>
    <w:rsid w:val="7DA47AC3"/>
    <w:rsid w:val="7DA70C42"/>
    <w:rsid w:val="7DB00EF4"/>
    <w:rsid w:val="7DBB75D9"/>
    <w:rsid w:val="7DBC07B4"/>
    <w:rsid w:val="7DC5144B"/>
    <w:rsid w:val="7DD04C6C"/>
    <w:rsid w:val="7DDA70B8"/>
    <w:rsid w:val="7DDD1C4A"/>
    <w:rsid w:val="7DE22026"/>
    <w:rsid w:val="7DF81662"/>
    <w:rsid w:val="7DFE4E9E"/>
    <w:rsid w:val="7E007A5E"/>
    <w:rsid w:val="7E2255F7"/>
    <w:rsid w:val="7E3C1BB2"/>
    <w:rsid w:val="7E4662DA"/>
    <w:rsid w:val="7E496297"/>
    <w:rsid w:val="7E4B5F07"/>
    <w:rsid w:val="7E4D5008"/>
    <w:rsid w:val="7E5D6DFD"/>
    <w:rsid w:val="7E607365"/>
    <w:rsid w:val="7E6237EA"/>
    <w:rsid w:val="7E6A56D4"/>
    <w:rsid w:val="7E7A4966"/>
    <w:rsid w:val="7E8141F1"/>
    <w:rsid w:val="7E8C7589"/>
    <w:rsid w:val="7EA94691"/>
    <w:rsid w:val="7EAC0151"/>
    <w:rsid w:val="7EBA4536"/>
    <w:rsid w:val="7EC775F8"/>
    <w:rsid w:val="7ECD6EDB"/>
    <w:rsid w:val="7ED40FC6"/>
    <w:rsid w:val="7EE374F8"/>
    <w:rsid w:val="7EF65ACE"/>
    <w:rsid w:val="7F1214E2"/>
    <w:rsid w:val="7F167DA7"/>
    <w:rsid w:val="7F190685"/>
    <w:rsid w:val="7F19438D"/>
    <w:rsid w:val="7F234D5B"/>
    <w:rsid w:val="7F270DFF"/>
    <w:rsid w:val="7F301CDC"/>
    <w:rsid w:val="7F36762C"/>
    <w:rsid w:val="7F4C5A60"/>
    <w:rsid w:val="7F7B1AD5"/>
    <w:rsid w:val="7F822F35"/>
    <w:rsid w:val="7F9252CE"/>
    <w:rsid w:val="7F934435"/>
    <w:rsid w:val="7F9F67D1"/>
    <w:rsid w:val="7FA52005"/>
    <w:rsid w:val="7FB06897"/>
    <w:rsid w:val="7FB16A88"/>
    <w:rsid w:val="7FBF1435"/>
    <w:rsid w:val="7FC678E6"/>
    <w:rsid w:val="7FE7692D"/>
    <w:rsid w:val="7F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B0F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2"/>
    <w:rsid w:val="00531C1C"/>
    <w:pPr>
      <w:keepNext/>
      <w:keepLines/>
      <w:jc w:val="center"/>
      <w:outlineLvl w:val="0"/>
    </w:pPr>
    <w:rPr>
      <w:rFonts w:eastAsia="黑体"/>
      <w:bCs/>
      <w:kern w:val="0"/>
      <w:sz w:val="28"/>
      <w:szCs w:val="44"/>
    </w:rPr>
  </w:style>
  <w:style w:type="paragraph" w:styleId="2">
    <w:name w:val="heading 2"/>
    <w:basedOn w:val="a"/>
    <w:next w:val="a"/>
    <w:rsid w:val="00531C1C"/>
    <w:pPr>
      <w:keepNext/>
      <w:keepLines/>
      <w:outlineLvl w:val="1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一级标题"/>
    <w:basedOn w:val="a"/>
    <w:pPr>
      <w:spacing w:beforeLines="50" w:before="50" w:afterLines="50" w:after="50" w:line="300" w:lineRule="auto"/>
      <w:jc w:val="center"/>
      <w:outlineLvl w:val="0"/>
    </w:pPr>
    <w:rPr>
      <w:sz w:val="28"/>
    </w:rPr>
  </w:style>
  <w:style w:type="paragraph" w:customStyle="1" w:styleId="a6">
    <w:name w:val="章节"/>
    <w:basedOn w:val="a"/>
    <w:link w:val="Char"/>
    <w:rsid w:val="00FC67A9"/>
    <w:pPr>
      <w:widowControl/>
      <w:tabs>
        <w:tab w:val="right" w:leader="dot" w:pos="8306"/>
      </w:tabs>
      <w:ind w:firstLineChars="1000" w:firstLine="3200"/>
      <w:jc w:val="left"/>
    </w:pPr>
    <w:rPr>
      <w:rFonts w:eastAsia="黑体"/>
      <w:kern w:val="0"/>
      <w:sz w:val="32"/>
      <w:szCs w:val="32"/>
    </w:rPr>
  </w:style>
  <w:style w:type="character" w:customStyle="1" w:styleId="Char">
    <w:name w:val="章节 Char"/>
    <w:link w:val="a6"/>
    <w:rsid w:val="004A2BBC"/>
    <w:rPr>
      <w:rFonts w:eastAsia="黑体"/>
      <w:sz w:val="32"/>
      <w:szCs w:val="32"/>
    </w:rPr>
  </w:style>
  <w:style w:type="paragraph" w:customStyle="1" w:styleId="111">
    <w:name w:val="标题1.1.1"/>
    <w:basedOn w:val="a"/>
    <w:next w:val="a"/>
    <w:link w:val="111Char"/>
    <w:qFormat/>
    <w:rsid w:val="003F5B0F"/>
    <w:pPr>
      <w:jc w:val="center"/>
      <w:outlineLvl w:val="2"/>
    </w:pPr>
    <w:rPr>
      <w:rFonts w:eastAsia="黑体" w:cs="黑体"/>
    </w:rPr>
  </w:style>
  <w:style w:type="paragraph" w:customStyle="1" w:styleId="a7">
    <w:name w:val="学名"/>
    <w:basedOn w:val="a"/>
    <w:link w:val="Char0"/>
    <w:qFormat/>
    <w:rsid w:val="003F5B0F"/>
    <w:pPr>
      <w:ind w:firstLineChars="0" w:firstLine="0"/>
    </w:pPr>
    <w:rPr>
      <w:i/>
      <w:iCs/>
    </w:rPr>
  </w:style>
  <w:style w:type="character" w:customStyle="1" w:styleId="111Char">
    <w:name w:val="标题1.1.1 Char"/>
    <w:link w:val="111"/>
    <w:rsid w:val="003F5B0F"/>
    <w:rPr>
      <w:rFonts w:eastAsia="黑体" w:cs="黑体"/>
      <w:kern w:val="2"/>
      <w:sz w:val="24"/>
      <w:szCs w:val="24"/>
    </w:rPr>
  </w:style>
  <w:style w:type="paragraph" w:customStyle="1" w:styleId="a8">
    <w:name w:val="章节居中"/>
    <w:basedOn w:val="a"/>
    <w:next w:val="11"/>
    <w:link w:val="Char1"/>
    <w:qFormat/>
    <w:rsid w:val="003F5B0F"/>
    <w:pPr>
      <w:jc w:val="center"/>
      <w:outlineLvl w:val="0"/>
    </w:pPr>
    <w:rPr>
      <w:rFonts w:ascii="黑体" w:eastAsia="黑体" w:hAnsi="黑体" w:cs="黑体"/>
      <w:sz w:val="32"/>
      <w:szCs w:val="32"/>
    </w:rPr>
  </w:style>
  <w:style w:type="character" w:customStyle="1" w:styleId="Char0">
    <w:name w:val="学名 Char"/>
    <w:link w:val="a7"/>
    <w:rsid w:val="003F5B0F"/>
    <w:rPr>
      <w:i/>
      <w:iCs/>
      <w:kern w:val="2"/>
      <w:sz w:val="24"/>
      <w:szCs w:val="24"/>
    </w:rPr>
  </w:style>
  <w:style w:type="paragraph" w:customStyle="1" w:styleId="11">
    <w:name w:val="标题1.1"/>
    <w:basedOn w:val="a"/>
    <w:next w:val="111"/>
    <w:link w:val="11Char"/>
    <w:qFormat/>
    <w:rsid w:val="003F5B0F"/>
    <w:pPr>
      <w:jc w:val="center"/>
      <w:outlineLvl w:val="1"/>
    </w:pPr>
    <w:rPr>
      <w:rFonts w:eastAsia="黑体"/>
      <w:sz w:val="28"/>
      <w:szCs w:val="28"/>
    </w:rPr>
  </w:style>
  <w:style w:type="character" w:customStyle="1" w:styleId="Char1">
    <w:name w:val="章节居中 Char"/>
    <w:link w:val="a8"/>
    <w:rsid w:val="003F5B0F"/>
    <w:rPr>
      <w:rFonts w:ascii="黑体" w:eastAsia="黑体" w:hAnsi="黑体" w:cs="黑体"/>
      <w:kern w:val="2"/>
      <w:sz w:val="32"/>
      <w:szCs w:val="32"/>
    </w:rPr>
  </w:style>
  <w:style w:type="paragraph" w:customStyle="1" w:styleId="a9">
    <w:name w:val="题目"/>
    <w:basedOn w:val="a"/>
    <w:link w:val="Char2"/>
    <w:qFormat/>
    <w:rsid w:val="003F5B0F"/>
    <w:pPr>
      <w:jc w:val="center"/>
    </w:pPr>
    <w:rPr>
      <w:rFonts w:ascii="黑体" w:eastAsia="黑体" w:hAnsi="黑体" w:cs="黑体"/>
      <w:sz w:val="32"/>
      <w:szCs w:val="32"/>
    </w:rPr>
  </w:style>
  <w:style w:type="character" w:customStyle="1" w:styleId="11Char">
    <w:name w:val="标题1.1 Char"/>
    <w:link w:val="11"/>
    <w:rsid w:val="003F5B0F"/>
    <w:rPr>
      <w:rFonts w:eastAsia="黑体"/>
      <w:kern w:val="2"/>
      <w:sz w:val="28"/>
      <w:szCs w:val="28"/>
    </w:rPr>
  </w:style>
  <w:style w:type="paragraph" w:customStyle="1" w:styleId="aa">
    <w:name w:val="关键词"/>
    <w:basedOn w:val="a"/>
    <w:link w:val="Char3"/>
    <w:qFormat/>
    <w:rsid w:val="003F5B0F"/>
    <w:pPr>
      <w:spacing w:beforeLines="50" w:before="156" w:afterLines="50" w:after="156" w:line="300" w:lineRule="auto"/>
      <w:jc w:val="left"/>
    </w:pPr>
    <w:rPr>
      <w:rFonts w:eastAsia="黑体"/>
      <w:sz w:val="28"/>
      <w:szCs w:val="28"/>
    </w:rPr>
  </w:style>
  <w:style w:type="character" w:customStyle="1" w:styleId="Char2">
    <w:name w:val="题目 Char"/>
    <w:link w:val="a9"/>
    <w:rsid w:val="003F5B0F"/>
    <w:rPr>
      <w:rFonts w:ascii="黑体" w:eastAsia="黑体" w:hAnsi="黑体" w:cs="黑体"/>
      <w:kern w:val="2"/>
      <w:sz w:val="32"/>
      <w:szCs w:val="32"/>
    </w:rPr>
  </w:style>
  <w:style w:type="paragraph" w:customStyle="1" w:styleId="ab">
    <w:name w:val="目录"/>
    <w:basedOn w:val="a"/>
    <w:link w:val="Char4"/>
    <w:qFormat/>
    <w:rsid w:val="003F5B0F"/>
    <w:pPr>
      <w:jc w:val="center"/>
    </w:pPr>
    <w:rPr>
      <w:rFonts w:ascii="黑体" w:eastAsia="黑体" w:hAnsi="黑体" w:cs="黑体"/>
      <w:sz w:val="32"/>
      <w:szCs w:val="32"/>
    </w:rPr>
  </w:style>
  <w:style w:type="character" w:customStyle="1" w:styleId="Char3">
    <w:name w:val="关键词 Char"/>
    <w:link w:val="aa"/>
    <w:rsid w:val="003F5B0F"/>
    <w:rPr>
      <w:rFonts w:eastAsia="黑体"/>
      <w:kern w:val="2"/>
      <w:sz w:val="28"/>
      <w:szCs w:val="28"/>
    </w:rPr>
  </w:style>
  <w:style w:type="paragraph" w:customStyle="1" w:styleId="ac">
    <w:name w:val="群从"/>
    <w:basedOn w:val="a"/>
    <w:link w:val="Char5"/>
    <w:qFormat/>
    <w:rsid w:val="00CC5EEC"/>
    <w:pPr>
      <w:widowControl/>
      <w:ind w:firstLineChars="0" w:firstLine="0"/>
      <w:textAlignment w:val="bottom"/>
    </w:pPr>
    <w:rPr>
      <w:b/>
      <w:bCs/>
      <w:color w:val="000000"/>
      <w:kern w:val="0"/>
    </w:rPr>
  </w:style>
  <w:style w:type="character" w:customStyle="1" w:styleId="Char4">
    <w:name w:val="目录 Char"/>
    <w:link w:val="ab"/>
    <w:rsid w:val="003F5B0F"/>
    <w:rPr>
      <w:rFonts w:ascii="黑体" w:eastAsia="黑体" w:hAnsi="黑体" w:cs="黑体"/>
      <w:kern w:val="2"/>
      <w:sz w:val="32"/>
      <w:szCs w:val="32"/>
    </w:rPr>
  </w:style>
  <w:style w:type="paragraph" w:customStyle="1" w:styleId="ad">
    <w:name w:val="图下中文"/>
    <w:basedOn w:val="a"/>
    <w:link w:val="Char6"/>
    <w:qFormat/>
    <w:rsid w:val="003F5B0F"/>
    <w:pPr>
      <w:jc w:val="center"/>
    </w:pPr>
    <w:rPr>
      <w:rFonts w:eastAsia="楷体"/>
      <w:sz w:val="21"/>
    </w:rPr>
  </w:style>
  <w:style w:type="character" w:customStyle="1" w:styleId="Char5">
    <w:name w:val="群从 Char"/>
    <w:link w:val="ac"/>
    <w:rsid w:val="00CC5EEC"/>
    <w:rPr>
      <w:b/>
      <w:bCs/>
      <w:color w:val="000000"/>
      <w:sz w:val="24"/>
      <w:szCs w:val="24"/>
    </w:rPr>
  </w:style>
  <w:style w:type="paragraph" w:customStyle="1" w:styleId="ae">
    <w:name w:val="图下英文"/>
    <w:basedOn w:val="a"/>
    <w:link w:val="Char7"/>
    <w:qFormat/>
    <w:rsid w:val="003F5B0F"/>
    <w:rPr>
      <w:sz w:val="21"/>
      <w:szCs w:val="21"/>
    </w:rPr>
  </w:style>
  <w:style w:type="character" w:customStyle="1" w:styleId="Char6">
    <w:name w:val="图下中文 Char"/>
    <w:link w:val="ad"/>
    <w:rsid w:val="003F5B0F"/>
    <w:rPr>
      <w:rFonts w:eastAsia="楷体"/>
      <w:kern w:val="2"/>
      <w:sz w:val="21"/>
      <w:szCs w:val="24"/>
    </w:rPr>
  </w:style>
  <w:style w:type="character" w:customStyle="1" w:styleId="Char7">
    <w:name w:val="图下英文 Char"/>
    <w:link w:val="ae"/>
    <w:rsid w:val="003F5B0F"/>
    <w:rPr>
      <w:kern w:val="2"/>
      <w:sz w:val="21"/>
      <w:szCs w:val="21"/>
    </w:rPr>
  </w:style>
  <w:style w:type="paragraph" w:customStyle="1" w:styleId="20">
    <w:name w:val="正文2"/>
    <w:basedOn w:val="a"/>
    <w:link w:val="2Char"/>
    <w:qFormat/>
    <w:rsid w:val="003F5B0F"/>
    <w:pPr>
      <w:ind w:firstLine="480"/>
    </w:pPr>
  </w:style>
  <w:style w:type="character" w:customStyle="1" w:styleId="2Char">
    <w:name w:val="正文2 Char"/>
    <w:basedOn w:val="a0"/>
    <w:link w:val="20"/>
    <w:rsid w:val="003F5B0F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B0F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2"/>
    <w:rsid w:val="00531C1C"/>
    <w:pPr>
      <w:keepNext/>
      <w:keepLines/>
      <w:jc w:val="center"/>
      <w:outlineLvl w:val="0"/>
    </w:pPr>
    <w:rPr>
      <w:rFonts w:eastAsia="黑体"/>
      <w:bCs/>
      <w:kern w:val="0"/>
      <w:sz w:val="28"/>
      <w:szCs w:val="44"/>
    </w:rPr>
  </w:style>
  <w:style w:type="paragraph" w:styleId="2">
    <w:name w:val="heading 2"/>
    <w:basedOn w:val="a"/>
    <w:next w:val="a"/>
    <w:rsid w:val="00531C1C"/>
    <w:pPr>
      <w:keepNext/>
      <w:keepLines/>
      <w:outlineLvl w:val="1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一级标题"/>
    <w:basedOn w:val="a"/>
    <w:pPr>
      <w:spacing w:beforeLines="50" w:before="50" w:afterLines="50" w:after="50" w:line="300" w:lineRule="auto"/>
      <w:jc w:val="center"/>
      <w:outlineLvl w:val="0"/>
    </w:pPr>
    <w:rPr>
      <w:sz w:val="28"/>
    </w:rPr>
  </w:style>
  <w:style w:type="paragraph" w:customStyle="1" w:styleId="a6">
    <w:name w:val="章节"/>
    <w:basedOn w:val="a"/>
    <w:link w:val="Char"/>
    <w:rsid w:val="00FC67A9"/>
    <w:pPr>
      <w:widowControl/>
      <w:tabs>
        <w:tab w:val="right" w:leader="dot" w:pos="8306"/>
      </w:tabs>
      <w:ind w:firstLineChars="1000" w:firstLine="3200"/>
      <w:jc w:val="left"/>
    </w:pPr>
    <w:rPr>
      <w:rFonts w:eastAsia="黑体"/>
      <w:kern w:val="0"/>
      <w:sz w:val="32"/>
      <w:szCs w:val="32"/>
    </w:rPr>
  </w:style>
  <w:style w:type="character" w:customStyle="1" w:styleId="Char">
    <w:name w:val="章节 Char"/>
    <w:link w:val="a6"/>
    <w:rsid w:val="004A2BBC"/>
    <w:rPr>
      <w:rFonts w:eastAsia="黑体"/>
      <w:sz w:val="32"/>
      <w:szCs w:val="32"/>
    </w:rPr>
  </w:style>
  <w:style w:type="paragraph" w:customStyle="1" w:styleId="111">
    <w:name w:val="标题1.1.1"/>
    <w:basedOn w:val="a"/>
    <w:next w:val="a"/>
    <w:link w:val="111Char"/>
    <w:qFormat/>
    <w:rsid w:val="003F5B0F"/>
    <w:pPr>
      <w:jc w:val="center"/>
      <w:outlineLvl w:val="2"/>
    </w:pPr>
    <w:rPr>
      <w:rFonts w:eastAsia="黑体" w:cs="黑体"/>
    </w:rPr>
  </w:style>
  <w:style w:type="paragraph" w:customStyle="1" w:styleId="a7">
    <w:name w:val="学名"/>
    <w:basedOn w:val="a"/>
    <w:link w:val="Char0"/>
    <w:qFormat/>
    <w:rsid w:val="003F5B0F"/>
    <w:pPr>
      <w:ind w:firstLineChars="0" w:firstLine="0"/>
    </w:pPr>
    <w:rPr>
      <w:i/>
      <w:iCs/>
    </w:rPr>
  </w:style>
  <w:style w:type="character" w:customStyle="1" w:styleId="111Char">
    <w:name w:val="标题1.1.1 Char"/>
    <w:link w:val="111"/>
    <w:rsid w:val="003F5B0F"/>
    <w:rPr>
      <w:rFonts w:eastAsia="黑体" w:cs="黑体"/>
      <w:kern w:val="2"/>
      <w:sz w:val="24"/>
      <w:szCs w:val="24"/>
    </w:rPr>
  </w:style>
  <w:style w:type="paragraph" w:customStyle="1" w:styleId="a8">
    <w:name w:val="章节居中"/>
    <w:basedOn w:val="a"/>
    <w:next w:val="11"/>
    <w:link w:val="Char1"/>
    <w:qFormat/>
    <w:rsid w:val="003F5B0F"/>
    <w:pPr>
      <w:jc w:val="center"/>
      <w:outlineLvl w:val="0"/>
    </w:pPr>
    <w:rPr>
      <w:rFonts w:ascii="黑体" w:eastAsia="黑体" w:hAnsi="黑体" w:cs="黑体"/>
      <w:sz w:val="32"/>
      <w:szCs w:val="32"/>
    </w:rPr>
  </w:style>
  <w:style w:type="character" w:customStyle="1" w:styleId="Char0">
    <w:name w:val="学名 Char"/>
    <w:link w:val="a7"/>
    <w:rsid w:val="003F5B0F"/>
    <w:rPr>
      <w:i/>
      <w:iCs/>
      <w:kern w:val="2"/>
      <w:sz w:val="24"/>
      <w:szCs w:val="24"/>
    </w:rPr>
  </w:style>
  <w:style w:type="paragraph" w:customStyle="1" w:styleId="11">
    <w:name w:val="标题1.1"/>
    <w:basedOn w:val="a"/>
    <w:next w:val="111"/>
    <w:link w:val="11Char"/>
    <w:qFormat/>
    <w:rsid w:val="003F5B0F"/>
    <w:pPr>
      <w:jc w:val="center"/>
      <w:outlineLvl w:val="1"/>
    </w:pPr>
    <w:rPr>
      <w:rFonts w:eastAsia="黑体"/>
      <w:sz w:val="28"/>
      <w:szCs w:val="28"/>
    </w:rPr>
  </w:style>
  <w:style w:type="character" w:customStyle="1" w:styleId="Char1">
    <w:name w:val="章节居中 Char"/>
    <w:link w:val="a8"/>
    <w:rsid w:val="003F5B0F"/>
    <w:rPr>
      <w:rFonts w:ascii="黑体" w:eastAsia="黑体" w:hAnsi="黑体" w:cs="黑体"/>
      <w:kern w:val="2"/>
      <w:sz w:val="32"/>
      <w:szCs w:val="32"/>
    </w:rPr>
  </w:style>
  <w:style w:type="paragraph" w:customStyle="1" w:styleId="a9">
    <w:name w:val="题目"/>
    <w:basedOn w:val="a"/>
    <w:link w:val="Char2"/>
    <w:qFormat/>
    <w:rsid w:val="003F5B0F"/>
    <w:pPr>
      <w:jc w:val="center"/>
    </w:pPr>
    <w:rPr>
      <w:rFonts w:ascii="黑体" w:eastAsia="黑体" w:hAnsi="黑体" w:cs="黑体"/>
      <w:sz w:val="32"/>
      <w:szCs w:val="32"/>
    </w:rPr>
  </w:style>
  <w:style w:type="character" w:customStyle="1" w:styleId="11Char">
    <w:name w:val="标题1.1 Char"/>
    <w:link w:val="11"/>
    <w:rsid w:val="003F5B0F"/>
    <w:rPr>
      <w:rFonts w:eastAsia="黑体"/>
      <w:kern w:val="2"/>
      <w:sz w:val="28"/>
      <w:szCs w:val="28"/>
    </w:rPr>
  </w:style>
  <w:style w:type="paragraph" w:customStyle="1" w:styleId="aa">
    <w:name w:val="关键词"/>
    <w:basedOn w:val="a"/>
    <w:link w:val="Char3"/>
    <w:qFormat/>
    <w:rsid w:val="003F5B0F"/>
    <w:pPr>
      <w:spacing w:beforeLines="50" w:before="156" w:afterLines="50" w:after="156" w:line="300" w:lineRule="auto"/>
      <w:jc w:val="left"/>
    </w:pPr>
    <w:rPr>
      <w:rFonts w:eastAsia="黑体"/>
      <w:sz w:val="28"/>
      <w:szCs w:val="28"/>
    </w:rPr>
  </w:style>
  <w:style w:type="character" w:customStyle="1" w:styleId="Char2">
    <w:name w:val="题目 Char"/>
    <w:link w:val="a9"/>
    <w:rsid w:val="003F5B0F"/>
    <w:rPr>
      <w:rFonts w:ascii="黑体" w:eastAsia="黑体" w:hAnsi="黑体" w:cs="黑体"/>
      <w:kern w:val="2"/>
      <w:sz w:val="32"/>
      <w:szCs w:val="32"/>
    </w:rPr>
  </w:style>
  <w:style w:type="paragraph" w:customStyle="1" w:styleId="ab">
    <w:name w:val="目录"/>
    <w:basedOn w:val="a"/>
    <w:link w:val="Char4"/>
    <w:qFormat/>
    <w:rsid w:val="003F5B0F"/>
    <w:pPr>
      <w:jc w:val="center"/>
    </w:pPr>
    <w:rPr>
      <w:rFonts w:ascii="黑体" w:eastAsia="黑体" w:hAnsi="黑体" w:cs="黑体"/>
      <w:sz w:val="32"/>
      <w:szCs w:val="32"/>
    </w:rPr>
  </w:style>
  <w:style w:type="character" w:customStyle="1" w:styleId="Char3">
    <w:name w:val="关键词 Char"/>
    <w:link w:val="aa"/>
    <w:rsid w:val="003F5B0F"/>
    <w:rPr>
      <w:rFonts w:eastAsia="黑体"/>
      <w:kern w:val="2"/>
      <w:sz w:val="28"/>
      <w:szCs w:val="28"/>
    </w:rPr>
  </w:style>
  <w:style w:type="paragraph" w:customStyle="1" w:styleId="ac">
    <w:name w:val="群从"/>
    <w:basedOn w:val="a"/>
    <w:link w:val="Char5"/>
    <w:qFormat/>
    <w:rsid w:val="00CC5EEC"/>
    <w:pPr>
      <w:widowControl/>
      <w:ind w:firstLineChars="0" w:firstLine="0"/>
      <w:textAlignment w:val="bottom"/>
    </w:pPr>
    <w:rPr>
      <w:b/>
      <w:bCs/>
      <w:color w:val="000000"/>
      <w:kern w:val="0"/>
    </w:rPr>
  </w:style>
  <w:style w:type="character" w:customStyle="1" w:styleId="Char4">
    <w:name w:val="目录 Char"/>
    <w:link w:val="ab"/>
    <w:rsid w:val="003F5B0F"/>
    <w:rPr>
      <w:rFonts w:ascii="黑体" w:eastAsia="黑体" w:hAnsi="黑体" w:cs="黑体"/>
      <w:kern w:val="2"/>
      <w:sz w:val="32"/>
      <w:szCs w:val="32"/>
    </w:rPr>
  </w:style>
  <w:style w:type="paragraph" w:customStyle="1" w:styleId="ad">
    <w:name w:val="图下中文"/>
    <w:basedOn w:val="a"/>
    <w:link w:val="Char6"/>
    <w:qFormat/>
    <w:rsid w:val="003F5B0F"/>
    <w:pPr>
      <w:jc w:val="center"/>
    </w:pPr>
    <w:rPr>
      <w:rFonts w:eastAsia="楷体"/>
      <w:sz w:val="21"/>
    </w:rPr>
  </w:style>
  <w:style w:type="character" w:customStyle="1" w:styleId="Char5">
    <w:name w:val="群从 Char"/>
    <w:link w:val="ac"/>
    <w:rsid w:val="00CC5EEC"/>
    <w:rPr>
      <w:b/>
      <w:bCs/>
      <w:color w:val="000000"/>
      <w:sz w:val="24"/>
      <w:szCs w:val="24"/>
    </w:rPr>
  </w:style>
  <w:style w:type="paragraph" w:customStyle="1" w:styleId="ae">
    <w:name w:val="图下英文"/>
    <w:basedOn w:val="a"/>
    <w:link w:val="Char7"/>
    <w:qFormat/>
    <w:rsid w:val="003F5B0F"/>
    <w:rPr>
      <w:sz w:val="21"/>
      <w:szCs w:val="21"/>
    </w:rPr>
  </w:style>
  <w:style w:type="character" w:customStyle="1" w:styleId="Char6">
    <w:name w:val="图下中文 Char"/>
    <w:link w:val="ad"/>
    <w:rsid w:val="003F5B0F"/>
    <w:rPr>
      <w:rFonts w:eastAsia="楷体"/>
      <w:kern w:val="2"/>
      <w:sz w:val="21"/>
      <w:szCs w:val="24"/>
    </w:rPr>
  </w:style>
  <w:style w:type="character" w:customStyle="1" w:styleId="Char7">
    <w:name w:val="图下英文 Char"/>
    <w:link w:val="ae"/>
    <w:rsid w:val="003F5B0F"/>
    <w:rPr>
      <w:kern w:val="2"/>
      <w:sz w:val="21"/>
      <w:szCs w:val="21"/>
    </w:rPr>
  </w:style>
  <w:style w:type="paragraph" w:customStyle="1" w:styleId="20">
    <w:name w:val="正文2"/>
    <w:basedOn w:val="a"/>
    <w:link w:val="2Char"/>
    <w:qFormat/>
    <w:rsid w:val="003F5B0F"/>
    <w:pPr>
      <w:ind w:firstLine="480"/>
    </w:pPr>
  </w:style>
  <w:style w:type="character" w:customStyle="1" w:styleId="2Char">
    <w:name w:val="正文2 Char"/>
    <w:basedOn w:val="a0"/>
    <w:link w:val="20"/>
    <w:rsid w:val="003F5B0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0740;&#31350;&#29983;\AA&#27605;&#19994;&#35770;&#25991;&#31508;&#35760;\&#20869;&#228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A43D3-B5B6-4433-B44A-39BAE837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内大模板.dotx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>http://sdwm.org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SDWM</cp:lastModifiedBy>
  <cp:revision>1</cp:revision>
  <dcterms:created xsi:type="dcterms:W3CDTF">2019-04-18T13:12:00Z</dcterms:created>
  <dcterms:modified xsi:type="dcterms:W3CDTF">2019-04-18T13:12:00Z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>
    <vt:lpwstr>6</vt:lpwstr>
  </property>
</Properties>
</file>